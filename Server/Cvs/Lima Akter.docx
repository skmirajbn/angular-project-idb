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150"/>
        <w:gridCol w:w="5156"/>
      </w:tblGrid>
      <w:tr w:rsidR="007A0F44" w:rsidRPr="00565B06" w14:paraId="23FC345E" w14:textId="77777777" w:rsidTr="00D41713">
        <w:trPr>
          <w:trHeight w:val="810"/>
          <w:jc w:val="center"/>
        </w:trPr>
        <w:tc>
          <w:tcPr>
            <w:tcW w:w="1896" w:type="pct"/>
            <w:tcMar>
              <w:right w:w="144" w:type="dxa"/>
            </w:tcMar>
            <w:vAlign w:val="bottom"/>
          </w:tcPr>
          <w:p w14:paraId="72A01A85" w14:textId="090E2777" w:rsidR="007A0F44" w:rsidRPr="00211245" w:rsidRDefault="004C407C" w:rsidP="009160EA">
            <w:pPr>
              <w:pStyle w:val="Title"/>
              <w:rPr>
                <w:b/>
                <w:bCs/>
                <w:sz w:val="4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469E2E" wp14:editId="6B58E7FA">
                  <wp:simplePos x="0" y="0"/>
                  <wp:positionH relativeFrom="margin">
                    <wp:posOffset>125120</wp:posOffset>
                  </wp:positionH>
                  <wp:positionV relativeFrom="paragraph">
                    <wp:posOffset>9449</wp:posOffset>
                  </wp:positionV>
                  <wp:extent cx="886460" cy="1057275"/>
                  <wp:effectExtent l="19050" t="19050" r="27940" b="2857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5" b="2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57275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chemeClr val="accent1"/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04" w:type="pct"/>
            <w:tcMar>
              <w:left w:w="144" w:type="dxa"/>
            </w:tcMar>
            <w:vAlign w:val="bottom"/>
          </w:tcPr>
          <w:p w14:paraId="0326567B" w14:textId="4A330ABA" w:rsidR="007A0F44" w:rsidRDefault="005B6007" w:rsidP="00A84C6B">
            <w:pPr>
              <w:pStyle w:val="ContactInfo"/>
            </w:pPr>
            <w:r>
              <w:t>Soronika, Northkafrul,Kocukhet, Cantonment</w:t>
            </w:r>
            <w:r w:rsidR="00D41713" w:rsidRPr="00D41713">
              <w:t>,Dhaka</w:t>
            </w:r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18BE0EB" wp14:editId="612199B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98C9B0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D07164" w14:textId="447C57E4" w:rsidR="007A0F44" w:rsidRDefault="00C947B5" w:rsidP="00A84C6B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B324D6AD945044B6AF6707BF202CA27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11245">
                  <w:t>0</w:t>
                </w:r>
                <w:r w:rsidR="006805FB">
                  <w:t>1879</w:t>
                </w:r>
                <w:r w:rsidR="00B37880">
                  <w:t>-</w:t>
                </w:r>
                <w:r w:rsidR="006805FB">
                  <w:t>249106</w:t>
                </w:r>
                <w:r w:rsidR="00211245">
                  <w:t xml:space="preserve">, Res: </w:t>
                </w:r>
                <w:r w:rsidR="006805FB">
                  <w:t>01707</w:t>
                </w:r>
                <w:r w:rsidR="00B37880">
                  <w:t>-</w:t>
                </w:r>
                <w:r w:rsidR="006805FB">
                  <w:t>929531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B26E0A4" wp14:editId="0D84ABC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77DDD4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F488BFE" w14:textId="3443E3DD" w:rsidR="007A0F44" w:rsidRDefault="00C947B5" w:rsidP="00A84C6B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0CF4406B27B48219D441C6CCA46E3A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805FB" w:rsidRPr="006805FB">
                  <w:t>limaakter29112@gmail.com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35BEAD9C" wp14:editId="17E5BA3B">
                      <wp:extent cx="122222" cy="81481"/>
                      <wp:effectExtent l="0" t="0" r="0" b="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22222" cy="81481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B3E2194" id="Freeform 5" o:spid="_x0000_s1026" alt="Email icon" style="width:9.6pt;height: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10000,21389;110000,21389;61111,59074;12222,21389;12222,18333;16296,17315;61111,51944;105926,17315;110000,18333;110000,21389;110000,21389;116111,0;116111,0;6111,0;0,6111;0,75370;6111,81481;116111,81481;122222,75370;122222,6111;116111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698DECD" w14:textId="49C9A2B7" w:rsidR="00A84C6B" w:rsidRPr="00A84C6B" w:rsidRDefault="00A84C6B" w:rsidP="003A7140">
            <w:pPr>
              <w:spacing w:before="40" w:after="40"/>
              <w:ind w:left="43" w:right="43"/>
              <w:jc w:val="right"/>
              <w:textAlignment w:val="top"/>
              <w:rPr>
                <w:rFonts w:ascii="Helvetica" w:eastAsia="Times New Roman" w:hAnsi="Helvetica" w:cs="Times New Roman"/>
                <w:color w:val="000000"/>
                <w:sz w:val="24"/>
                <w:szCs w:val="24"/>
              </w:rPr>
            </w:pPr>
            <w:r w:rsidRPr="00A84C6B">
              <w:t>limaakter.sumi.7</w:t>
            </w:r>
            <w:r>
              <w:t xml:space="preserve">  </w:t>
            </w:r>
            <w:r w:rsidRPr="00A84C6B">
              <w:rPr>
                <w:rFonts w:ascii="Font Awesome 5 Brands Regular" w:eastAsia="Times New Roman" w:hAnsi="Font Awesome 5 Brands Regular" w:cs="Times New Roman"/>
                <w:color w:val="77448B"/>
              </w:rPr>
              <w:t></w:t>
            </w:r>
            <w:r>
              <w:rPr>
                <w:rFonts w:ascii="Font Awesome 5 Brands Regular" w:eastAsia="Times New Roman" w:hAnsi="Font Awesome 5 Brands Regular" w:cs="Times New Roman"/>
                <w:color w:val="77448B"/>
                <w:sz w:val="24"/>
                <w:szCs w:val="24"/>
              </w:rPr>
              <w:t xml:space="preserve"> </w:t>
            </w:r>
          </w:p>
          <w:p w14:paraId="7D2F8B34" w14:textId="21A83D42" w:rsidR="007A0F44" w:rsidRPr="00565B06" w:rsidRDefault="007A0F44" w:rsidP="00A84C6B">
            <w:pPr>
              <w:pStyle w:val="ContactInfo"/>
              <w:jc w:val="left"/>
            </w:pPr>
          </w:p>
        </w:tc>
      </w:tr>
    </w:tbl>
    <w:p w14:paraId="0500F33D" w14:textId="2F20CD32" w:rsidR="006841D7" w:rsidRDefault="004C407C">
      <w:r>
        <w:rPr>
          <w:b/>
          <w:bCs/>
          <w:noProof/>
          <w:sz w:val="4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A8A85" wp14:editId="643F7965">
                <wp:simplePos x="0" y="0"/>
                <wp:positionH relativeFrom="column">
                  <wp:posOffset>-27940</wp:posOffset>
                </wp:positionH>
                <wp:positionV relativeFrom="paragraph">
                  <wp:posOffset>-365430</wp:posOffset>
                </wp:positionV>
                <wp:extent cx="1784350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9DF61" w14:textId="059784E4" w:rsidR="004C407C" w:rsidRDefault="004C407C" w:rsidP="004C407C">
                            <w:pPr>
                              <w:pStyle w:val="Title"/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28"/>
                              </w:rPr>
                              <w:t>Lima 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A8A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.2pt;margin-top:-28.75pt;width:140.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" filled="f" stroked="f" strokeweight=".5pt">
                <v:textbox>
                  <w:txbxContent>
                    <w:p w14:paraId="2689DF61" w14:textId="059784E4" w:rsidR="004C407C" w:rsidRDefault="004C407C" w:rsidP="004C407C">
                      <w:pPr>
                        <w:pStyle w:val="Title"/>
                      </w:pPr>
                      <w:r>
                        <w:rPr>
                          <w:b/>
                          <w:bCs/>
                          <w:sz w:val="38"/>
                          <w:szCs w:val="28"/>
                        </w:rPr>
                        <w:t>Lima akter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10"/>
        <w:gridCol w:w="8302"/>
      </w:tblGrid>
      <w:tr w:rsidR="000E24AC" w:rsidRPr="00565B06" w14:paraId="0798FD29" w14:textId="77777777" w:rsidTr="0068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1D71B1F9" w14:textId="0960CFA5" w:rsidR="000E24AC" w:rsidRPr="00565B06" w:rsidRDefault="00075B13" w:rsidP="00175D55">
            <w:pPr>
              <w:pStyle w:val="Icons"/>
              <w:spacing w:after="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68711EA" wp14:editId="26C708D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58145847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DC55D4C" w14:textId="2A3D9EC6" w:rsidR="000E24AC" w:rsidRPr="00565B06" w:rsidRDefault="00C947B5" w:rsidP="00175D55">
            <w:pPr>
              <w:pStyle w:val="Heading1"/>
              <w:spacing w:before="0" w:after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CE5EC6695440468CAF3D91E05B21DCB4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5CCBE0ED" w14:textId="4C5C833C" w:rsidR="00211245" w:rsidRDefault="0019674C" w:rsidP="00C01A05">
      <w:r w:rsidRPr="0019674C">
        <w:t xml:space="preserve">To leverage my experience in customer service and administration, along with my MBA education in marketing and strategic management, to drive growth and success in a challenging and dynamic business </w:t>
      </w:r>
      <w:r w:rsidR="00393037" w:rsidRPr="0019674C">
        <w:t>environment.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17"/>
        <w:gridCol w:w="8295"/>
      </w:tblGrid>
      <w:tr w:rsidR="007D53DD" w:rsidRPr="00565B06" w14:paraId="6C2FFA0A" w14:textId="77777777" w:rsidTr="003E6986">
        <w:trPr>
          <w:trHeight w:val="450"/>
        </w:trPr>
        <w:tc>
          <w:tcPr>
            <w:tcW w:w="720" w:type="dxa"/>
            <w:tcMar>
              <w:right w:w="216" w:type="dxa"/>
            </w:tcMar>
            <w:vAlign w:val="bottom"/>
          </w:tcPr>
          <w:p w14:paraId="0ED45DBF" w14:textId="77777777" w:rsidR="007D53DD" w:rsidRPr="00565B06" w:rsidRDefault="007D53DD" w:rsidP="00175D55">
            <w:pPr>
              <w:pStyle w:val="Icons"/>
              <w:spacing w:after="0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82B473" wp14:editId="7151640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7D2963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41D1EB7" w14:textId="66BCFE58" w:rsidR="007D53DD" w:rsidRPr="00565B06" w:rsidRDefault="00C947B5" w:rsidP="00175D55">
            <w:pPr>
              <w:pStyle w:val="Heading1"/>
              <w:spacing w:before="0" w:after="0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041F8D61BC7846388EB2B4E948807AE4"/>
                </w:placeholder>
                <w:temporary/>
                <w:showingPlcHdr/>
                <w15:appearance w15:val="hidden"/>
              </w:sdtPr>
              <w:sdtEndPr/>
              <w:sdtContent>
                <w:r w:rsidR="007D53DD" w:rsidRPr="003E6986">
                  <w:t>Experience</w:t>
                </w:r>
              </w:sdtContent>
            </w:sdt>
          </w:p>
        </w:tc>
      </w:tr>
    </w:tbl>
    <w:p w14:paraId="07984E3E" w14:textId="68C0FA0F" w:rsidR="007D53DD" w:rsidRDefault="007D53DD" w:rsidP="007D53DD">
      <w:pPr>
        <w:pStyle w:val="Heading2"/>
        <w:rPr>
          <w:rStyle w:val="Emphasis"/>
        </w:rPr>
      </w:pPr>
      <w:r>
        <w:t xml:space="preserve">Customer </w:t>
      </w:r>
      <w:r w:rsidRPr="00343C20">
        <w:t>Relationship</w:t>
      </w:r>
      <w:r>
        <w:t xml:space="preserve"> Officer</w:t>
      </w:r>
      <w:r w:rsidRPr="00565B06">
        <w:t xml:space="preserve"> | </w:t>
      </w:r>
      <w:r w:rsidRPr="00FC0E40">
        <w:rPr>
          <w:rStyle w:val="Emphasis"/>
        </w:rPr>
        <w:t>Kings Confectionary (Bangladesh) PTE LTD.</w:t>
      </w:r>
    </w:p>
    <w:p w14:paraId="78FE56B2" w14:textId="0198A0DE" w:rsidR="007D53DD" w:rsidRPr="00343C20" w:rsidRDefault="007D53DD" w:rsidP="007D53DD">
      <w:pPr>
        <w:pStyle w:val="Heading2"/>
        <w:rPr>
          <w:iCs/>
          <w:color w:val="4C4C4C" w:themeColor="text2" w:themeTint="BF"/>
        </w:rPr>
      </w:pPr>
      <w:r>
        <w:rPr>
          <w:rStyle w:val="Emphasis"/>
        </w:rPr>
        <w:t>Banani, Dhaka</w:t>
      </w:r>
    </w:p>
    <w:p w14:paraId="25439114" w14:textId="0D8AF7FA" w:rsidR="000416F9" w:rsidRDefault="00C947B5" w:rsidP="003E6986">
      <w:pPr>
        <w:pStyle w:val="Heading3"/>
      </w:pPr>
      <w:sdt>
        <w:sdtPr>
          <w:alias w:val="Enter dates from for company 1: "/>
          <w:tag w:val="Enter dates from for company 1: "/>
          <w:id w:val="-1157291985"/>
          <w:placeholder>
            <w:docPart w:val="5ADEC88D5DA94980A01A53A4CE18A243"/>
          </w:placeholder>
          <w:temporary/>
          <w:showingPlcHdr/>
          <w15:appearance w15:val="hidden"/>
        </w:sdtPr>
        <w:sdtEndPr/>
        <w:sdtContent>
          <w:r w:rsidR="007D53DD" w:rsidRPr="003E6986">
            <w:t>Dates From</w:t>
          </w:r>
        </w:sdtContent>
      </w:sdt>
      <w:r w:rsidR="007D53DD" w:rsidRPr="003E6986">
        <w:t xml:space="preserve">  2019 – 2020</w:t>
      </w:r>
    </w:p>
    <w:p w14:paraId="2757E8D2" w14:textId="77777777" w:rsidR="003E6986" w:rsidRPr="00C01A05" w:rsidRDefault="003E6986" w:rsidP="00C01A05">
      <w:pPr>
        <w:pStyle w:val="NoSpacing"/>
        <w:rPr>
          <w:sz w:val="2"/>
          <w:szCs w:val="2"/>
        </w:rPr>
      </w:pPr>
    </w:p>
    <w:p w14:paraId="06EDFFC4" w14:textId="4C5F8F6D" w:rsidR="007D53DD" w:rsidRPr="00BC178B" w:rsidRDefault="007D53DD" w:rsidP="007D53DD">
      <w:r w:rsidRPr="00C01A05">
        <w:t>Started my career in food and beverage sector on the year of first 2019 as a Customer Relationship officer in Kings Confectionary corporate office. I have been promoted there several time for being top performance employee.</w:t>
      </w:r>
    </w:p>
    <w:p w14:paraId="2115F08C" w14:textId="26568255" w:rsidR="007D53DD" w:rsidRPr="00F53259" w:rsidRDefault="007D53DD" w:rsidP="000416F9">
      <w:pPr>
        <w:pStyle w:val="Heading4"/>
        <w:rPr>
          <w:rStyle w:val="Emphasis"/>
        </w:rPr>
        <w:sectPr w:rsidR="007D53DD" w:rsidRPr="00F53259" w:rsidSect="004C407C">
          <w:footerReference w:type="default" r:id="rId13"/>
          <w:footerReference w:type="first" r:id="rId14"/>
          <w:type w:val="continuous"/>
          <w:pgSz w:w="11906" w:h="16838" w:code="9"/>
          <w:pgMar w:top="1080" w:right="1440" w:bottom="1170" w:left="2160" w:header="432" w:footer="648" w:gutter="0"/>
          <w:cols w:space="720"/>
          <w:titlePg/>
          <w:docGrid w:linePitch="360"/>
        </w:sectPr>
      </w:pPr>
      <w:r w:rsidRPr="00F53259">
        <w:rPr>
          <w:rStyle w:val="Emphasis"/>
        </w:rPr>
        <w:t xml:space="preserve">Job Responsibilities in Customer Care Department of Kings </w:t>
      </w:r>
      <w:r w:rsidR="00BC178B" w:rsidRPr="00F53259">
        <w:rPr>
          <w:rStyle w:val="Emphasis"/>
        </w:rPr>
        <w:t>Confectionary</w:t>
      </w:r>
    </w:p>
    <w:p w14:paraId="341A4954" w14:textId="77777777" w:rsidR="007D53DD" w:rsidRDefault="007D53DD" w:rsidP="00C01A05">
      <w:pPr>
        <w:pStyle w:val="ListParagraph"/>
        <w:numPr>
          <w:ilvl w:val="0"/>
          <w:numId w:val="29"/>
        </w:numPr>
      </w:pPr>
      <w:r>
        <w:t>Receive calls and orders from the customers.</w:t>
      </w:r>
    </w:p>
    <w:p w14:paraId="6F7BDD86" w14:textId="77777777" w:rsidR="007D53DD" w:rsidRDefault="007D53DD" w:rsidP="00C01A05">
      <w:pPr>
        <w:pStyle w:val="ListParagraph"/>
        <w:numPr>
          <w:ilvl w:val="0"/>
          <w:numId w:val="29"/>
        </w:numPr>
      </w:pPr>
      <w:r>
        <w:t>Updating product pricing and code.</w:t>
      </w:r>
    </w:p>
    <w:p w14:paraId="7DEE5EDA" w14:textId="77777777" w:rsidR="007D53DD" w:rsidRDefault="007D53DD" w:rsidP="00C01A05">
      <w:pPr>
        <w:pStyle w:val="ListParagraph"/>
        <w:numPr>
          <w:ilvl w:val="0"/>
          <w:numId w:val="29"/>
        </w:numPr>
      </w:pPr>
      <w:r>
        <w:t>Verifying outlet’s product quality and expiration date.</w:t>
      </w:r>
    </w:p>
    <w:p w14:paraId="3CB9D718" w14:textId="77777777" w:rsidR="007D53DD" w:rsidRDefault="007D53DD" w:rsidP="00C01A05">
      <w:pPr>
        <w:pStyle w:val="ListParagraph"/>
        <w:numPr>
          <w:ilvl w:val="0"/>
          <w:numId w:val="29"/>
        </w:numPr>
      </w:pPr>
      <w:r>
        <w:t>Informing customers about new products and catalogs.</w:t>
      </w:r>
    </w:p>
    <w:p w14:paraId="407D7DF9" w14:textId="77777777" w:rsidR="007D53DD" w:rsidRDefault="007D53DD" w:rsidP="00C01A05">
      <w:pPr>
        <w:pStyle w:val="ListParagraph"/>
        <w:numPr>
          <w:ilvl w:val="0"/>
          <w:numId w:val="29"/>
        </w:numPr>
      </w:pPr>
      <w:r>
        <w:t>Managing and maintaining front desk.</w:t>
      </w:r>
    </w:p>
    <w:p w14:paraId="1AC64329" w14:textId="0E45FE05" w:rsidR="000416F9" w:rsidRPr="00BC178B" w:rsidRDefault="007D53DD" w:rsidP="00BC178B">
      <w:pPr>
        <w:pStyle w:val="ListParagraph"/>
        <w:numPr>
          <w:ilvl w:val="0"/>
          <w:numId w:val="29"/>
        </w:numPr>
      </w:pPr>
      <w:r>
        <w:t>Reporting about issues and updates.</w:t>
      </w:r>
    </w:p>
    <w:p w14:paraId="497A6CB1" w14:textId="77777777" w:rsidR="007D53DD" w:rsidRDefault="007D53DD" w:rsidP="007D53DD">
      <w:pPr>
        <w:pStyle w:val="Heading2"/>
        <w:rPr>
          <w:rStyle w:val="Emphasis"/>
        </w:rPr>
      </w:pPr>
      <w:r>
        <w:t>Admin</w:t>
      </w:r>
      <w:r w:rsidRPr="00565B06">
        <w:t xml:space="preserve"> | </w:t>
      </w:r>
      <w:r>
        <w:rPr>
          <w:rStyle w:val="Emphasis"/>
        </w:rPr>
        <w:t>Protiva Education Care</w:t>
      </w:r>
    </w:p>
    <w:p w14:paraId="78A8A9D9" w14:textId="77777777" w:rsidR="007D53DD" w:rsidRPr="00565B06" w:rsidRDefault="007D53DD" w:rsidP="007D53DD">
      <w:pPr>
        <w:pStyle w:val="Heading2"/>
      </w:pPr>
      <w:r>
        <w:rPr>
          <w:rStyle w:val="Emphasis"/>
        </w:rPr>
        <w:t>Old Kocukhet, Dhaka</w:t>
      </w:r>
    </w:p>
    <w:p w14:paraId="14AF6B35" w14:textId="6C714747" w:rsidR="007D53DD" w:rsidRDefault="00C947B5" w:rsidP="003E6986">
      <w:pPr>
        <w:pStyle w:val="Heading3"/>
      </w:pPr>
      <w:sdt>
        <w:sdtPr>
          <w:alias w:val="Enter dates from for company 2: "/>
          <w:tag w:val="Enter dates from for company 2: "/>
          <w:id w:val="885609453"/>
          <w:placeholder>
            <w:docPart w:val="C7C623FE697F4F68A627A4C458812585"/>
          </w:placeholder>
          <w:temporary/>
          <w:showingPlcHdr/>
          <w15:appearance w15:val="hidden"/>
        </w:sdtPr>
        <w:sdtEndPr/>
        <w:sdtContent>
          <w:r w:rsidR="007D53DD" w:rsidRPr="00565B06">
            <w:t>Dates From</w:t>
          </w:r>
        </w:sdtContent>
      </w:sdt>
      <w:r w:rsidR="007D53DD" w:rsidRPr="00565B06">
        <w:t xml:space="preserve"> </w:t>
      </w:r>
      <w:r w:rsidR="007D53DD">
        <w:t xml:space="preserve">2020 </w:t>
      </w:r>
      <w:r w:rsidR="007D53DD" w:rsidRPr="00565B06">
        <w:t xml:space="preserve">– </w:t>
      </w:r>
      <w:r w:rsidR="007D53DD">
        <w:t>to 2021</w:t>
      </w:r>
    </w:p>
    <w:p w14:paraId="1A918261" w14:textId="6921686F" w:rsidR="007D53DD" w:rsidRPr="004C533C" w:rsidRDefault="007D53DD" w:rsidP="003E6986">
      <w:pPr>
        <w:pStyle w:val="Heading3"/>
        <w:rPr>
          <w:rFonts w:asciiTheme="minorHAnsi" w:hAnsiTheme="minorHAnsi" w:cstheme="minorHAnsi"/>
          <w:color w:val="191919" w:themeColor="text1" w:themeTint="E6"/>
        </w:rPr>
      </w:pPr>
      <w:r w:rsidRPr="004C533C">
        <w:rPr>
          <w:rStyle w:val="Emphasis"/>
          <w:rFonts w:asciiTheme="minorHAnsi" w:hAnsiTheme="minorHAnsi" w:cstheme="minorHAnsi"/>
          <w:color w:val="191919" w:themeColor="text1" w:themeTint="E6"/>
          <w:sz w:val="22"/>
          <w:szCs w:val="22"/>
        </w:rPr>
        <w:t xml:space="preserve">Worked as admin from 1st January – running month at Protiva Education Care. </w:t>
      </w:r>
    </w:p>
    <w:p w14:paraId="67CFDEB3" w14:textId="77777777" w:rsidR="004C533C" w:rsidRPr="004C533C" w:rsidRDefault="004C533C" w:rsidP="00F53259">
      <w:pPr>
        <w:pStyle w:val="MyCustomStyle"/>
        <w:rPr>
          <w:rStyle w:val="Emphasis"/>
          <w:sz w:val="2"/>
          <w:szCs w:val="2"/>
        </w:rPr>
      </w:pPr>
    </w:p>
    <w:p w14:paraId="5B43804E" w14:textId="1A7724EA" w:rsidR="007D53DD" w:rsidRPr="00F53259" w:rsidRDefault="007D53DD" w:rsidP="00F53259">
      <w:pPr>
        <w:pStyle w:val="MyCustomStyle"/>
        <w:rPr>
          <w:rStyle w:val="Emphasis"/>
          <w:i/>
          <w:iCs/>
        </w:rPr>
      </w:pPr>
      <w:r w:rsidRPr="00F53259">
        <w:rPr>
          <w:rStyle w:val="Emphasis"/>
          <w:i/>
          <w:iCs/>
        </w:rPr>
        <w:t>Job Responsibilities in Protiva Education Care</w:t>
      </w:r>
    </w:p>
    <w:p w14:paraId="479E0B99" w14:textId="77777777" w:rsidR="007D53DD" w:rsidRDefault="007D53DD" w:rsidP="004F2366">
      <w:pPr>
        <w:pStyle w:val="ListParagraph"/>
        <w:numPr>
          <w:ilvl w:val="0"/>
          <w:numId w:val="25"/>
        </w:numPr>
        <w:spacing w:after="0"/>
      </w:pPr>
      <w:r>
        <w:t>Maintaining and scheduling classes and teachers.</w:t>
      </w:r>
    </w:p>
    <w:p w14:paraId="152FCF91" w14:textId="77777777" w:rsidR="007D53DD" w:rsidRDefault="007D53DD" w:rsidP="004F2366">
      <w:pPr>
        <w:pStyle w:val="ListParagraph"/>
        <w:numPr>
          <w:ilvl w:val="0"/>
          <w:numId w:val="25"/>
        </w:numPr>
        <w:spacing w:after="0"/>
      </w:pPr>
      <w:r>
        <w:t xml:space="preserve">Receiving tuition fees, admission fees from students and proving teacher’s salaries. </w:t>
      </w:r>
    </w:p>
    <w:p w14:paraId="663A9F20" w14:textId="77777777" w:rsidR="007D53DD" w:rsidRDefault="007D53DD" w:rsidP="004F2366">
      <w:pPr>
        <w:pStyle w:val="ListParagraph"/>
        <w:numPr>
          <w:ilvl w:val="0"/>
          <w:numId w:val="25"/>
        </w:numPr>
        <w:spacing w:after="0"/>
      </w:pPr>
      <w:r>
        <w:t>Communicating with guardians and solving their problems</w:t>
      </w:r>
    </w:p>
    <w:p w14:paraId="6A2E58C8" w14:textId="0B9E1BD3" w:rsidR="00945E9F" w:rsidRDefault="007D53DD" w:rsidP="00945E9F">
      <w:pPr>
        <w:spacing w:after="0"/>
        <w:ind w:firstLine="720"/>
      </w:pPr>
      <w:r>
        <w:t>Taking surveys from students and guardians.</w:t>
      </w:r>
    </w:p>
    <w:p w14:paraId="4B9E295F" w14:textId="77777777" w:rsidR="00945E9F" w:rsidRPr="00945E9F" w:rsidRDefault="00945E9F" w:rsidP="00945E9F">
      <w:pPr>
        <w:spacing w:after="0"/>
        <w:ind w:firstLine="720"/>
        <w:rPr>
          <w:sz w:val="14"/>
          <w:szCs w:val="1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7"/>
        <w:gridCol w:w="8295"/>
      </w:tblGrid>
      <w:tr w:rsidR="00A77B4D" w:rsidRPr="00565B06" w14:paraId="7FD285D3" w14:textId="77777777" w:rsidTr="00240AAA">
        <w:tc>
          <w:tcPr>
            <w:tcW w:w="717" w:type="dxa"/>
            <w:tcMar>
              <w:right w:w="216" w:type="dxa"/>
            </w:tcMar>
            <w:vAlign w:val="bottom"/>
          </w:tcPr>
          <w:p w14:paraId="6B6F39B9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CABCB5F" wp14:editId="25A5C11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1D6967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25065AB5" w14:textId="7E332B75" w:rsidR="00211245" w:rsidRPr="00565B06" w:rsidRDefault="00C947B5" w:rsidP="00175D55">
            <w:pPr>
              <w:pStyle w:val="Heading1"/>
              <w:spacing w:before="0" w:after="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2A08403FB4B426FB58563247F9F0909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962EBD2" w14:textId="719D8AA8" w:rsidR="007F6EC1" w:rsidRPr="006E72B0" w:rsidRDefault="007F6EC1" w:rsidP="007F6EC1">
      <w:pPr>
        <w:pStyle w:val="Heading2"/>
      </w:pPr>
      <w:r>
        <w:t>Masters</w:t>
      </w:r>
      <w:r w:rsidRPr="00296791">
        <w:t xml:space="preserve"> of Business Administration</w:t>
      </w:r>
      <w:r>
        <w:t xml:space="preserve"> (MBA) | National University, Bangladesh</w:t>
      </w:r>
    </w:p>
    <w:p w14:paraId="02FD87EC" w14:textId="08C33272" w:rsidR="007F6EC1" w:rsidRPr="005F3AA3" w:rsidRDefault="007F6EC1" w:rsidP="007F6EC1">
      <w:pPr>
        <w:rPr>
          <w:rFonts w:asciiTheme="majorHAnsi" w:eastAsiaTheme="majorEastAsia" w:hAnsiTheme="majorHAnsi" w:cstheme="majorBidi"/>
          <w:b/>
          <w:iCs/>
          <w:sz w:val="26"/>
          <w:szCs w:val="26"/>
        </w:rPr>
      </w:pPr>
      <w:r w:rsidRPr="00565B06">
        <w:t xml:space="preserve"> | </w:t>
      </w:r>
      <w:r>
        <w:rPr>
          <w:rStyle w:val="Emphasis"/>
          <w:rFonts w:asciiTheme="majorHAnsi" w:eastAsiaTheme="majorEastAsia" w:hAnsiTheme="majorHAnsi" w:cstheme="majorBidi"/>
          <w:b/>
          <w:szCs w:val="26"/>
        </w:rPr>
        <w:t>Mohammadpur Kendriya College, Dhaka</w:t>
      </w:r>
      <w:r w:rsidRPr="006E72B0">
        <w:rPr>
          <w:rStyle w:val="Emphasis"/>
          <w:rFonts w:asciiTheme="majorHAnsi" w:eastAsiaTheme="majorEastAsia" w:hAnsiTheme="majorHAnsi" w:cstheme="majorBidi"/>
          <w:b/>
          <w:szCs w:val="26"/>
        </w:rPr>
        <w:t xml:space="preserve"> </w:t>
      </w:r>
    </w:p>
    <w:p w14:paraId="535417CA" w14:textId="0F694E2E" w:rsidR="007F6EC1" w:rsidRPr="00A477D9" w:rsidRDefault="00C947B5" w:rsidP="007F6EC1">
      <w:pPr>
        <w:pStyle w:val="Heading3"/>
      </w:pPr>
      <w:sdt>
        <w:sdtPr>
          <w:alias w:val="Enter dates from for school 1: "/>
          <w:tag w:val="Enter dates from for school 1: "/>
          <w:id w:val="-1651203457"/>
          <w:placeholder>
            <w:docPart w:val="260AFED21E4E4791AE60B658061D8B4A"/>
          </w:placeholder>
          <w:temporary/>
          <w:showingPlcHdr/>
          <w15:appearance w15:val="hidden"/>
        </w:sdtPr>
        <w:sdtEndPr/>
        <w:sdtContent>
          <w:r w:rsidR="007F6EC1" w:rsidRPr="00565B06">
            <w:t>Dates From</w:t>
          </w:r>
        </w:sdtContent>
      </w:sdt>
      <w:r w:rsidR="007F6EC1">
        <w:t xml:space="preserve"> 2020</w:t>
      </w:r>
      <w:r w:rsidR="007F6EC1" w:rsidRPr="00565B06">
        <w:t xml:space="preserve"> – </w:t>
      </w:r>
      <w:r w:rsidR="007F6EC1">
        <w:t>2021</w:t>
      </w:r>
    </w:p>
    <w:p w14:paraId="68786A72" w14:textId="77777777" w:rsidR="007F6EC1" w:rsidRPr="002B4687" w:rsidRDefault="007F6EC1" w:rsidP="007F6EC1">
      <w:pPr>
        <w:pStyle w:val="NoSpacing"/>
        <w:rPr>
          <w:sz w:val="2"/>
          <w:szCs w:val="2"/>
          <w:lang w:val="en"/>
        </w:rPr>
        <w:sectPr w:rsidR="007F6EC1" w:rsidRPr="002B4687" w:rsidSect="00C60B34"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3A3CD2DA" w14:textId="47F60555" w:rsidR="007F6EC1" w:rsidRPr="005C1B77" w:rsidRDefault="005C1B77" w:rsidP="007F6EC1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Marketing Management</w:t>
      </w:r>
    </w:p>
    <w:p w14:paraId="44377428" w14:textId="3AF3A35F" w:rsidR="005C1B77" w:rsidRPr="005C1B77" w:rsidRDefault="005C1B77" w:rsidP="007F6EC1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Strategic Marketing</w:t>
      </w:r>
    </w:p>
    <w:p w14:paraId="2FCF3500" w14:textId="552C8010" w:rsidR="005C1B77" w:rsidRPr="005C1B77" w:rsidRDefault="005C1B77" w:rsidP="007F6EC1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Services Marketing</w:t>
      </w:r>
    </w:p>
    <w:p w14:paraId="2739BC5B" w14:textId="229166C1" w:rsidR="005C1B77" w:rsidRPr="005C1B77" w:rsidRDefault="005C1B77" w:rsidP="007F6EC1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Global Marketing</w:t>
      </w:r>
    </w:p>
    <w:p w14:paraId="3F1FC69E" w14:textId="50A5BB4E" w:rsidR="005C1B77" w:rsidRPr="005C1B77" w:rsidRDefault="005C1B77" w:rsidP="007F6EC1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Business Marketing</w:t>
      </w:r>
    </w:p>
    <w:p w14:paraId="010F7E46" w14:textId="110BA34A" w:rsidR="005C1B77" w:rsidRPr="005C1B77" w:rsidRDefault="005C1B77" w:rsidP="007F6EC1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Advance Marketing Research</w:t>
      </w:r>
    </w:p>
    <w:p w14:paraId="06840E06" w14:textId="4997EF9C" w:rsidR="005C1B77" w:rsidRDefault="005C1B77" w:rsidP="007F6EC1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Term Paper</w:t>
      </w:r>
    </w:p>
    <w:p w14:paraId="6BF30320" w14:textId="77777777" w:rsidR="006B00C8" w:rsidRDefault="006B00C8" w:rsidP="007F6EC1">
      <w:pPr>
        <w:pStyle w:val="Heading2"/>
        <w:rPr>
          <w:lang w:val="en"/>
        </w:rPr>
        <w:sectPr w:rsidR="006B00C8" w:rsidSect="006B00C8">
          <w:footerReference w:type="default" r:id="rId18"/>
          <w:headerReference w:type="first" r:id="rId19"/>
          <w:footerReference w:type="first" r:id="rId20"/>
          <w:type w:val="continuous"/>
          <w:pgSz w:w="11906" w:h="16838" w:code="9"/>
          <w:pgMar w:top="720" w:right="1440" w:bottom="1080" w:left="2160" w:header="432" w:footer="648" w:gutter="0"/>
          <w:cols w:num="2" w:space="720"/>
          <w:titlePg/>
          <w:docGrid w:linePitch="360"/>
        </w:sectPr>
      </w:pPr>
    </w:p>
    <w:p w14:paraId="3EFD0074" w14:textId="4A71BF60" w:rsidR="007F6EC1" w:rsidRDefault="007F6EC1" w:rsidP="007F6EC1">
      <w:pPr>
        <w:pStyle w:val="Heading2"/>
      </w:pPr>
      <w:r>
        <w:rPr>
          <w:lang w:val="en"/>
        </w:rPr>
        <w:lastRenderedPageBreak/>
        <w:t>Bangladesh Economics</w:t>
      </w:r>
    </w:p>
    <w:p w14:paraId="3EA76429" w14:textId="65D53271" w:rsidR="00240AAA" w:rsidRPr="006E72B0" w:rsidRDefault="00296791" w:rsidP="00240AAA">
      <w:pPr>
        <w:pStyle w:val="Heading2"/>
      </w:pPr>
      <w:r w:rsidRPr="00296791">
        <w:t>Bachelor of Business Administration</w:t>
      </w:r>
      <w:r>
        <w:t xml:space="preserve"> (BBA) | </w:t>
      </w:r>
      <w:r w:rsidR="00324DBC">
        <w:t>National University</w:t>
      </w:r>
      <w:r w:rsidR="00240AAA">
        <w:t>, Bangladesh</w:t>
      </w:r>
    </w:p>
    <w:p w14:paraId="36BA3C55" w14:textId="3340BF65" w:rsidR="00240AAA" w:rsidRPr="005F3AA3" w:rsidRDefault="00240AAA" w:rsidP="00240AAA">
      <w:pPr>
        <w:rPr>
          <w:rFonts w:asciiTheme="majorHAnsi" w:eastAsiaTheme="majorEastAsia" w:hAnsiTheme="majorHAnsi" w:cstheme="majorBidi"/>
          <w:b/>
          <w:iCs/>
          <w:sz w:val="26"/>
          <w:szCs w:val="26"/>
        </w:rPr>
      </w:pPr>
      <w:r w:rsidRPr="00565B06">
        <w:t xml:space="preserve"> | </w:t>
      </w:r>
      <w:r w:rsidR="00324DBC">
        <w:rPr>
          <w:rStyle w:val="Emphasis"/>
          <w:rFonts w:asciiTheme="majorHAnsi" w:eastAsiaTheme="majorEastAsia" w:hAnsiTheme="majorHAnsi" w:cstheme="majorBidi"/>
          <w:b/>
          <w:szCs w:val="26"/>
        </w:rPr>
        <w:t>Kazi Azhazar Ali College</w:t>
      </w:r>
      <w:r w:rsidRPr="006E72B0">
        <w:rPr>
          <w:rStyle w:val="Emphasis"/>
          <w:rFonts w:asciiTheme="majorHAnsi" w:eastAsiaTheme="majorEastAsia" w:hAnsiTheme="majorHAnsi" w:cstheme="majorBidi"/>
          <w:b/>
          <w:szCs w:val="26"/>
        </w:rPr>
        <w:t xml:space="preserve"> </w:t>
      </w:r>
    </w:p>
    <w:p w14:paraId="676A96FE" w14:textId="54AA8418" w:rsidR="00A43411" w:rsidRPr="00A477D9" w:rsidRDefault="00C947B5" w:rsidP="00A477D9">
      <w:pPr>
        <w:pStyle w:val="Heading3"/>
      </w:pPr>
      <w:sdt>
        <w:sdtPr>
          <w:alias w:val="Enter dates from for school 1: "/>
          <w:tag w:val="Enter dates from for school 1: "/>
          <w:id w:val="1422998802"/>
          <w:placeholder>
            <w:docPart w:val="1697CA2FB7994B68B809429DDC9AFC3B"/>
          </w:placeholder>
          <w:temporary/>
          <w:showingPlcHdr/>
          <w15:appearance w15:val="hidden"/>
        </w:sdtPr>
        <w:sdtEndPr/>
        <w:sdtContent>
          <w:r w:rsidR="00A4453E" w:rsidRPr="00565B06">
            <w:t>Dates From</w:t>
          </w:r>
        </w:sdtContent>
      </w:sdt>
      <w:r w:rsidR="00A4453E">
        <w:t xml:space="preserve"> </w:t>
      </w:r>
      <w:r w:rsidR="00324DBC">
        <w:t>2015</w:t>
      </w:r>
      <w:r w:rsidR="00A4453E" w:rsidRPr="00565B06">
        <w:t xml:space="preserve"> – </w:t>
      </w:r>
      <w:r w:rsidR="00F72356">
        <w:t>2020</w:t>
      </w:r>
    </w:p>
    <w:tbl>
      <w:tblPr>
        <w:tblStyle w:val="GridTable1Light-Accen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1922"/>
      </w:tblGrid>
      <w:tr w:rsidR="00A477D9" w14:paraId="143148F3" w14:textId="77777777" w:rsidTr="00A47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tcBorders>
              <w:bottom w:val="none" w:sz="0" w:space="0" w:color="auto"/>
            </w:tcBorders>
          </w:tcPr>
          <w:p w14:paraId="4EEBF165" w14:textId="56105A64" w:rsidR="00A477D9" w:rsidRPr="00635A33" w:rsidRDefault="00635A33" w:rsidP="00635A33">
            <w:pPr>
              <w:pStyle w:val="NoSpacing"/>
              <w:rPr>
                <w:b w:val="0"/>
                <w:bCs w:val="0"/>
              </w:rPr>
            </w:pPr>
            <w:r w:rsidRPr="00635A33">
              <w:rPr>
                <w:b w:val="0"/>
                <w:bCs w:val="0"/>
              </w:rPr>
              <w:t>Result CGPA</w:t>
            </w:r>
          </w:p>
        </w:tc>
        <w:tc>
          <w:tcPr>
            <w:tcW w:w="1922" w:type="dxa"/>
            <w:tcBorders>
              <w:bottom w:val="none" w:sz="0" w:space="0" w:color="auto"/>
            </w:tcBorders>
          </w:tcPr>
          <w:p w14:paraId="4C98924C" w14:textId="11E6AF27" w:rsidR="00A477D9" w:rsidRPr="00635A33" w:rsidRDefault="003F7418" w:rsidP="00635A3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</w:t>
            </w:r>
            <w:r w:rsidR="001174D7">
              <w:rPr>
                <w:b w:val="0"/>
                <w:bCs w:val="0"/>
              </w:rPr>
              <w:t xml:space="preserve"> </w:t>
            </w:r>
            <w:r w:rsidR="00635A33" w:rsidRPr="00635A33">
              <w:rPr>
                <w:b w:val="0"/>
                <w:bCs w:val="0"/>
              </w:rPr>
              <w:t>2.9</w:t>
            </w:r>
            <w:r w:rsidR="00906CB6">
              <w:rPr>
                <w:b w:val="0"/>
                <w:bCs w:val="0"/>
              </w:rPr>
              <w:t>5</w:t>
            </w:r>
          </w:p>
        </w:tc>
      </w:tr>
    </w:tbl>
    <w:p w14:paraId="553EABB3" w14:textId="175D0A8E" w:rsidR="00A477D9" w:rsidRPr="002B4687" w:rsidRDefault="00A477D9" w:rsidP="00A477D9">
      <w:pPr>
        <w:pStyle w:val="NoSpacing"/>
        <w:rPr>
          <w:sz w:val="2"/>
          <w:szCs w:val="2"/>
          <w:lang w:val="en"/>
        </w:rPr>
        <w:sectPr w:rsidR="00A477D9" w:rsidRPr="002B4687" w:rsidSect="00C60B34">
          <w:type w:val="continuous"/>
          <w:pgSz w:w="11906" w:h="16838" w:code="9"/>
          <w:pgMar w:top="720" w:right="1440" w:bottom="1080" w:left="2160" w:header="432" w:footer="648" w:gutter="0"/>
          <w:cols w:space="720"/>
          <w:titlePg/>
          <w:docGrid w:linePitch="360"/>
        </w:sectPr>
      </w:pPr>
    </w:p>
    <w:p w14:paraId="7BED419D" w14:textId="4DAF2F6F" w:rsidR="00114F28" w:rsidRDefault="00324DBC" w:rsidP="00C01A05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Principal of Marketing</w:t>
      </w:r>
      <w:r w:rsidR="002C5186">
        <w:rPr>
          <w:lang w:val="en"/>
        </w:rPr>
        <w:tab/>
      </w:r>
      <w:r w:rsidR="00CB2B7F">
        <w:rPr>
          <w:lang w:val="en"/>
        </w:rPr>
        <w:tab/>
      </w:r>
    </w:p>
    <w:p w14:paraId="4A37A9CE" w14:textId="3153CDCA" w:rsidR="00240AAA" w:rsidRPr="00DB6CE4" w:rsidRDefault="00355D74" w:rsidP="00C01A05">
      <w:pPr>
        <w:pStyle w:val="NoSpacing"/>
        <w:numPr>
          <w:ilvl w:val="0"/>
          <w:numId w:val="27"/>
        </w:numPr>
        <w:rPr>
          <w:bCs/>
          <w:lang w:val="en"/>
        </w:rPr>
      </w:pPr>
      <w:r>
        <w:rPr>
          <w:lang w:val="en"/>
        </w:rPr>
        <w:t>Principal of Management</w:t>
      </w:r>
    </w:p>
    <w:p w14:paraId="547A13EF" w14:textId="6601BCEC" w:rsidR="00240AAA" w:rsidRPr="00DB6CE4" w:rsidRDefault="00D077C7" w:rsidP="00C01A05">
      <w:pPr>
        <w:pStyle w:val="NoSpacing"/>
        <w:numPr>
          <w:ilvl w:val="0"/>
          <w:numId w:val="27"/>
        </w:numPr>
        <w:rPr>
          <w:bCs/>
          <w:lang w:val="en"/>
        </w:rPr>
      </w:pPr>
      <w:r>
        <w:rPr>
          <w:lang w:val="en"/>
        </w:rPr>
        <w:t xml:space="preserve">Entrepreneurship </w:t>
      </w:r>
    </w:p>
    <w:p w14:paraId="56EFCCEB" w14:textId="112D6704" w:rsidR="00240AAA" w:rsidRPr="00DB6CE4" w:rsidRDefault="00A863C0" w:rsidP="00C01A05">
      <w:pPr>
        <w:pStyle w:val="NoSpacing"/>
        <w:numPr>
          <w:ilvl w:val="0"/>
          <w:numId w:val="27"/>
        </w:numPr>
        <w:rPr>
          <w:bCs/>
          <w:lang w:val="en"/>
        </w:rPr>
      </w:pPr>
      <w:r>
        <w:rPr>
          <w:lang w:val="en"/>
        </w:rPr>
        <w:t>Sales management</w:t>
      </w:r>
      <w:r w:rsidR="002C5186">
        <w:rPr>
          <w:lang w:val="en"/>
        </w:rPr>
        <w:tab/>
      </w:r>
      <w:r w:rsidR="002C5186">
        <w:rPr>
          <w:lang w:val="en"/>
        </w:rPr>
        <w:tab/>
      </w:r>
      <w:r w:rsidR="009070BE">
        <w:rPr>
          <w:lang w:val="en"/>
        </w:rPr>
        <w:tab/>
      </w:r>
    </w:p>
    <w:p w14:paraId="48953D9F" w14:textId="6C7E9460" w:rsidR="00240AAA" w:rsidRPr="00DB6CE4" w:rsidRDefault="00D077C7" w:rsidP="00C01A05">
      <w:pPr>
        <w:pStyle w:val="NoSpacing"/>
        <w:numPr>
          <w:ilvl w:val="0"/>
          <w:numId w:val="27"/>
        </w:numPr>
        <w:rPr>
          <w:bCs/>
          <w:lang w:val="en"/>
        </w:rPr>
      </w:pPr>
      <w:r>
        <w:rPr>
          <w:lang w:val="en"/>
        </w:rPr>
        <w:t>Business statistics</w:t>
      </w:r>
      <w:r w:rsidR="009070BE">
        <w:rPr>
          <w:lang w:val="en"/>
        </w:rPr>
        <w:tab/>
      </w:r>
    </w:p>
    <w:p w14:paraId="79DB66A4" w14:textId="72CB3671" w:rsidR="00240AAA" w:rsidRDefault="00355D74" w:rsidP="00C01A05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Micro Economics</w:t>
      </w:r>
    </w:p>
    <w:p w14:paraId="78F48229" w14:textId="39D4A71A" w:rsidR="00AD5E11" w:rsidRDefault="00AD5E11" w:rsidP="00C01A05">
      <w:pPr>
        <w:pStyle w:val="NoSpacing"/>
        <w:numPr>
          <w:ilvl w:val="0"/>
          <w:numId w:val="27"/>
        </w:numPr>
        <w:rPr>
          <w:b/>
          <w:lang w:val="en"/>
        </w:rPr>
      </w:pPr>
      <w:r>
        <w:rPr>
          <w:lang w:val="en"/>
        </w:rPr>
        <w:t>Brand management</w:t>
      </w:r>
    </w:p>
    <w:p w14:paraId="604DCA71" w14:textId="2D119314" w:rsidR="00A43411" w:rsidRPr="00A43411" w:rsidRDefault="00BF6D8B" w:rsidP="00C92B0D">
      <w:pPr>
        <w:pStyle w:val="NoSpacing"/>
        <w:numPr>
          <w:ilvl w:val="0"/>
          <w:numId w:val="27"/>
        </w:numPr>
        <w:rPr>
          <w:b/>
          <w:lang w:val="en"/>
        </w:rPr>
        <w:sectPr w:rsidR="00A43411" w:rsidRPr="00A43411" w:rsidSect="00A43411">
          <w:type w:val="continuous"/>
          <w:pgSz w:w="11906" w:h="16838" w:code="9"/>
          <w:pgMar w:top="720" w:right="1440" w:bottom="1080" w:left="2160" w:header="432" w:footer="648" w:gutter="0"/>
          <w:cols w:num="2" w:space="720"/>
          <w:titlePg/>
          <w:docGrid w:linePitch="360"/>
        </w:sectPr>
      </w:pPr>
      <w:r>
        <w:rPr>
          <w:lang w:val="en"/>
        </w:rPr>
        <w:t>Bangladesh Economics</w:t>
      </w:r>
    </w:p>
    <w:p w14:paraId="47139FD1" w14:textId="5682186A" w:rsidR="00C92B0D" w:rsidRPr="006E72B0" w:rsidRDefault="00C92B0D" w:rsidP="00C92B0D">
      <w:pPr>
        <w:pStyle w:val="Heading2"/>
      </w:pPr>
      <w:r w:rsidRPr="006E72B0">
        <w:t>(</w:t>
      </w:r>
      <w:r>
        <w:t>HSC</w:t>
      </w:r>
      <w:r w:rsidRPr="006E72B0">
        <w:t>)</w:t>
      </w:r>
    </w:p>
    <w:p w14:paraId="56E6E40D" w14:textId="5F4B10B0" w:rsidR="00C92B0D" w:rsidRPr="006E72B0" w:rsidRDefault="00C92B0D" w:rsidP="00C92B0D">
      <w:pPr>
        <w:pStyle w:val="Heading2"/>
      </w:pPr>
      <w:r>
        <w:t>Jashore Board, Bangladesh</w:t>
      </w:r>
    </w:p>
    <w:p w14:paraId="72C7995E" w14:textId="77777777" w:rsidR="00C92B0D" w:rsidRPr="005F3AA3" w:rsidRDefault="00C92B0D" w:rsidP="00BB5B2E">
      <w:pPr>
        <w:spacing w:after="0"/>
        <w:rPr>
          <w:rFonts w:asciiTheme="majorHAnsi" w:eastAsiaTheme="majorEastAsia" w:hAnsiTheme="majorHAnsi" w:cstheme="majorBidi"/>
          <w:b/>
          <w:iCs/>
          <w:sz w:val="26"/>
          <w:szCs w:val="26"/>
        </w:rPr>
      </w:pPr>
      <w:r w:rsidRPr="00565B06">
        <w:t xml:space="preserve"> | </w:t>
      </w:r>
      <w:r>
        <w:rPr>
          <w:rStyle w:val="Emphasis"/>
          <w:rFonts w:asciiTheme="majorHAnsi" w:eastAsiaTheme="majorEastAsia" w:hAnsiTheme="majorHAnsi" w:cstheme="majorBidi"/>
          <w:b/>
          <w:szCs w:val="26"/>
        </w:rPr>
        <w:t>Kazi Azhazar Ali College</w:t>
      </w:r>
      <w:r w:rsidRPr="006E72B0">
        <w:rPr>
          <w:rStyle w:val="Emphasis"/>
          <w:rFonts w:asciiTheme="majorHAnsi" w:eastAsiaTheme="majorEastAsia" w:hAnsiTheme="majorHAnsi" w:cstheme="majorBidi"/>
          <w:b/>
          <w:szCs w:val="26"/>
        </w:rPr>
        <w:t xml:space="preserve"> </w:t>
      </w:r>
    </w:p>
    <w:p w14:paraId="1FFD106C" w14:textId="78DA02F9" w:rsidR="002B0BE8" w:rsidRDefault="00C947B5" w:rsidP="003E6986">
      <w:pPr>
        <w:pStyle w:val="Heading3"/>
      </w:pPr>
      <w:sdt>
        <w:sdtPr>
          <w:alias w:val="Enter dates from for school 1: "/>
          <w:tag w:val="Enter dates from for school 1: "/>
          <w:id w:val="685096215"/>
          <w:placeholder>
            <w:docPart w:val="2C64BD17AE8C4E1FB9DC62F24EA72627"/>
          </w:placeholder>
          <w:temporary/>
          <w:showingPlcHdr/>
          <w15:appearance w15:val="hidden"/>
        </w:sdtPr>
        <w:sdtEndPr/>
        <w:sdtContent>
          <w:r w:rsidR="00C92B0D" w:rsidRPr="00565B06">
            <w:t>Dates From</w:t>
          </w:r>
        </w:sdtContent>
      </w:sdt>
      <w:r w:rsidR="00C92B0D">
        <w:t xml:space="preserve"> 201</w:t>
      </w:r>
      <w:r w:rsidR="005324E2">
        <w:t>4</w:t>
      </w:r>
      <w:r w:rsidR="00C92B0D" w:rsidRPr="00565B06">
        <w:t xml:space="preserve"> – </w:t>
      </w:r>
      <w:r w:rsidR="00C92B0D">
        <w:t>2015</w:t>
      </w:r>
    </w:p>
    <w:tbl>
      <w:tblPr>
        <w:tblStyle w:val="GridTable1Light-Accen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897"/>
      </w:tblGrid>
      <w:tr w:rsidR="002B0BE8" w14:paraId="791B6756" w14:textId="77777777" w:rsidTr="006B0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tcBorders>
              <w:bottom w:val="none" w:sz="0" w:space="0" w:color="auto"/>
            </w:tcBorders>
          </w:tcPr>
          <w:p w14:paraId="79B459EC" w14:textId="38AB30FE" w:rsidR="002B0BE8" w:rsidRDefault="002B0BE8" w:rsidP="001F1CCF">
            <w:r>
              <w:t>Topic</w:t>
            </w:r>
          </w:p>
        </w:tc>
        <w:tc>
          <w:tcPr>
            <w:tcW w:w="1897" w:type="dxa"/>
            <w:tcBorders>
              <w:bottom w:val="none" w:sz="0" w:space="0" w:color="auto"/>
            </w:tcBorders>
          </w:tcPr>
          <w:p w14:paraId="16EA9E2F" w14:textId="6786B498" w:rsidR="002B0BE8" w:rsidRDefault="002B0BE8" w:rsidP="001F1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2B0BE8" w14:paraId="0EEAF57E" w14:textId="77777777" w:rsidTr="006B0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0DAF060A" w14:textId="62E5F259" w:rsidR="002B0BE8" w:rsidRDefault="002B0BE8" w:rsidP="002B0BE8">
            <w:r>
              <w:t>Subject:</w:t>
            </w:r>
          </w:p>
        </w:tc>
        <w:tc>
          <w:tcPr>
            <w:tcW w:w="1897" w:type="dxa"/>
          </w:tcPr>
          <w:p w14:paraId="0E876DB3" w14:textId="2A8F3945" w:rsidR="002B0BE8" w:rsidRDefault="002B0BE8" w:rsidP="002B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</w:t>
            </w:r>
          </w:p>
        </w:tc>
      </w:tr>
      <w:tr w:rsidR="002B0BE8" w14:paraId="1DDC8BFD" w14:textId="77777777" w:rsidTr="006B0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634C8268" w14:textId="5394C5FC" w:rsidR="002B0BE8" w:rsidRDefault="002B0BE8" w:rsidP="002B0BE8">
            <w:r>
              <w:t>Result:</w:t>
            </w:r>
          </w:p>
        </w:tc>
        <w:tc>
          <w:tcPr>
            <w:tcW w:w="1897" w:type="dxa"/>
          </w:tcPr>
          <w:p w14:paraId="0933A8BA" w14:textId="0D7C3E0D" w:rsidR="002B0BE8" w:rsidRDefault="002B0BE8" w:rsidP="002B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 (Out of 5)</w:t>
            </w:r>
          </w:p>
        </w:tc>
      </w:tr>
    </w:tbl>
    <w:p w14:paraId="4A73A3AB" w14:textId="0B65E5C7" w:rsidR="00F35A92" w:rsidRPr="006E72B0" w:rsidRDefault="00F35A92" w:rsidP="00F35A92">
      <w:pPr>
        <w:pStyle w:val="Heading2"/>
      </w:pPr>
      <w:r w:rsidRPr="006E72B0">
        <w:t>(</w:t>
      </w:r>
      <w:r>
        <w:t>SSC</w:t>
      </w:r>
      <w:r w:rsidRPr="006E72B0">
        <w:t>)</w:t>
      </w:r>
      <w:r w:rsidR="00E95D31">
        <w:t xml:space="preserve"> </w:t>
      </w:r>
      <w:r>
        <w:t>Jashore Board, Bangladesh</w:t>
      </w:r>
    </w:p>
    <w:p w14:paraId="515AC15E" w14:textId="08B0E3CF" w:rsidR="00F35A92" w:rsidRPr="005F3AA3" w:rsidRDefault="00F35A92" w:rsidP="00C21729">
      <w:pPr>
        <w:spacing w:after="0"/>
        <w:rPr>
          <w:rFonts w:asciiTheme="majorHAnsi" w:eastAsiaTheme="majorEastAsia" w:hAnsiTheme="majorHAnsi" w:cstheme="majorBidi"/>
          <w:b/>
          <w:iCs/>
          <w:sz w:val="26"/>
          <w:szCs w:val="26"/>
        </w:rPr>
      </w:pPr>
      <w:r w:rsidRPr="00565B06">
        <w:t xml:space="preserve"> | </w:t>
      </w:r>
      <w:r w:rsidR="00E41D06">
        <w:rPr>
          <w:rStyle w:val="Emphasis"/>
          <w:rFonts w:asciiTheme="majorHAnsi" w:eastAsiaTheme="majorEastAsia" w:hAnsiTheme="majorHAnsi" w:cstheme="majorBidi"/>
          <w:b/>
          <w:szCs w:val="26"/>
        </w:rPr>
        <w:t>Hazi Abdul Hamid Secondary High School</w:t>
      </w:r>
      <w:r w:rsidRPr="006E72B0">
        <w:rPr>
          <w:rStyle w:val="Emphasis"/>
          <w:rFonts w:asciiTheme="majorHAnsi" w:eastAsiaTheme="majorEastAsia" w:hAnsiTheme="majorHAnsi" w:cstheme="majorBidi"/>
          <w:b/>
          <w:szCs w:val="26"/>
        </w:rPr>
        <w:t xml:space="preserve"> </w:t>
      </w:r>
    </w:p>
    <w:p w14:paraId="21B922B8" w14:textId="5A3735D4" w:rsidR="00F35A92" w:rsidRDefault="00C947B5" w:rsidP="00C21729">
      <w:pPr>
        <w:pStyle w:val="Heading3"/>
      </w:pPr>
      <w:sdt>
        <w:sdtPr>
          <w:alias w:val="Enter dates from for school 1: "/>
          <w:tag w:val="Enter dates from for school 1: "/>
          <w:id w:val="86357998"/>
          <w:placeholder>
            <w:docPart w:val="446D56ECB112438F879EA69A6DA1C064"/>
          </w:placeholder>
          <w:temporary/>
          <w:showingPlcHdr/>
          <w15:appearance w15:val="hidden"/>
        </w:sdtPr>
        <w:sdtEndPr/>
        <w:sdtContent>
          <w:r w:rsidR="00F35A92" w:rsidRPr="00565B06">
            <w:t>Dates From</w:t>
          </w:r>
        </w:sdtContent>
      </w:sdt>
      <w:r w:rsidR="00F35A92">
        <w:t xml:space="preserve"> 201</w:t>
      </w:r>
      <w:r w:rsidR="00E41D06">
        <w:t>3</w:t>
      </w:r>
      <w:r w:rsidR="00F35A92" w:rsidRPr="00565B06">
        <w:t xml:space="preserve"> – </w:t>
      </w:r>
      <w:r w:rsidR="00F35A92">
        <w:t>201</w:t>
      </w:r>
      <w:r w:rsidR="00E41D06">
        <w:t>4</w:t>
      </w:r>
    </w:p>
    <w:p w14:paraId="1318EE8B" w14:textId="77777777" w:rsidR="009F0DB9" w:rsidRPr="00AE6E5C" w:rsidRDefault="009F0DB9" w:rsidP="007A6CC2">
      <w:pPr>
        <w:pStyle w:val="NoSpacing"/>
        <w:rPr>
          <w:sz w:val="2"/>
          <w:szCs w:val="2"/>
        </w:rPr>
      </w:pPr>
    </w:p>
    <w:tbl>
      <w:tblPr>
        <w:tblStyle w:val="GridTable1Light-Accent2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897"/>
      </w:tblGrid>
      <w:tr w:rsidR="009F0DB9" w14:paraId="51A965BF" w14:textId="77777777" w:rsidTr="00F3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tcBorders>
              <w:bottom w:val="none" w:sz="0" w:space="0" w:color="auto"/>
            </w:tcBorders>
          </w:tcPr>
          <w:p w14:paraId="293AD2DF" w14:textId="77777777" w:rsidR="009F0DB9" w:rsidRDefault="009F0DB9" w:rsidP="00F37ABD">
            <w:r>
              <w:t>Topic</w:t>
            </w:r>
          </w:p>
        </w:tc>
        <w:tc>
          <w:tcPr>
            <w:tcW w:w="1922" w:type="dxa"/>
            <w:tcBorders>
              <w:bottom w:val="none" w:sz="0" w:space="0" w:color="auto"/>
            </w:tcBorders>
          </w:tcPr>
          <w:p w14:paraId="50B883E9" w14:textId="77777777" w:rsidR="009F0DB9" w:rsidRDefault="009F0DB9" w:rsidP="00F37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9F0DB9" w14:paraId="38FFD0CD" w14:textId="77777777" w:rsidTr="00F3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AB14400" w14:textId="77777777" w:rsidR="009F0DB9" w:rsidRDefault="009F0DB9" w:rsidP="00F37ABD">
            <w:r>
              <w:t>Subject:</w:t>
            </w:r>
          </w:p>
        </w:tc>
        <w:tc>
          <w:tcPr>
            <w:tcW w:w="1922" w:type="dxa"/>
          </w:tcPr>
          <w:p w14:paraId="2D8A9841" w14:textId="77777777" w:rsidR="009F0DB9" w:rsidRDefault="009F0DB9" w:rsidP="00F37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</w:t>
            </w:r>
          </w:p>
        </w:tc>
      </w:tr>
      <w:tr w:rsidR="009F0DB9" w14:paraId="75388C83" w14:textId="77777777" w:rsidTr="00F3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8FA247C" w14:textId="77777777" w:rsidR="009F0DB9" w:rsidRDefault="009F0DB9" w:rsidP="00F37ABD">
            <w:r>
              <w:t>Result:</w:t>
            </w:r>
          </w:p>
        </w:tc>
        <w:tc>
          <w:tcPr>
            <w:tcW w:w="1922" w:type="dxa"/>
          </w:tcPr>
          <w:p w14:paraId="3F5684FC" w14:textId="7ED5EE56" w:rsidR="009F0DB9" w:rsidRDefault="009F0DB9" w:rsidP="00F37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4.06 (Out of 5)</w:t>
            </w:r>
          </w:p>
        </w:tc>
      </w:tr>
    </w:tbl>
    <w:p w14:paraId="76C31BF0" w14:textId="1ED422CF" w:rsidR="00F6077B" w:rsidRDefault="00F6077B" w:rsidP="007D53DD"/>
    <w:p w14:paraId="21F0F080" w14:textId="77777777" w:rsidR="00C21729" w:rsidRPr="00D87565" w:rsidRDefault="00C21729" w:rsidP="00C21729">
      <w:pPr>
        <w:pStyle w:val="Icons"/>
        <w:jc w:val="left"/>
        <w:rPr>
          <w:sz w:val="16"/>
          <w:szCs w:val="16"/>
        </w:rPr>
        <w:sectPr w:rsidR="00C21729" w:rsidRPr="00D87565" w:rsidSect="00C21729">
          <w:type w:val="continuous"/>
          <w:pgSz w:w="11906" w:h="16838" w:code="9"/>
          <w:pgMar w:top="720" w:right="1440" w:bottom="1080" w:left="2160" w:header="432" w:footer="648" w:gutter="0"/>
          <w:cols w:num="2"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4"/>
        <w:gridCol w:w="8288"/>
      </w:tblGrid>
      <w:tr w:rsidR="004C407C" w:rsidRPr="00565B06" w14:paraId="1E84A8C3" w14:textId="77777777" w:rsidTr="009D5E4C">
        <w:tc>
          <w:tcPr>
            <w:tcW w:w="724" w:type="dxa"/>
            <w:tcMar>
              <w:right w:w="216" w:type="dxa"/>
            </w:tcMar>
            <w:vAlign w:val="bottom"/>
          </w:tcPr>
          <w:p w14:paraId="65F27A08" w14:textId="77777777" w:rsidR="004C407C" w:rsidRPr="00565B06" w:rsidRDefault="004C407C" w:rsidP="006B00C8">
            <w:pPr>
              <w:pStyle w:val="Icons"/>
              <w:spacing w:after="0"/>
            </w:pPr>
            <w:r w:rsidRPr="008D44B9">
              <w:rPr>
                <w:noProof/>
              </w:rPr>
              <w:drawing>
                <wp:inline distT="0" distB="0" distL="0" distR="0" wp14:anchorId="624B08B2" wp14:editId="739975EB">
                  <wp:extent cx="301459" cy="301459"/>
                  <wp:effectExtent l="0" t="0" r="3810" b="381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5715" cy="33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8" w:type="dxa"/>
          </w:tcPr>
          <w:p w14:paraId="22407992" w14:textId="77B62F4D" w:rsidR="004C407C" w:rsidRPr="00565B06" w:rsidRDefault="004C407C" w:rsidP="006B00C8">
            <w:pPr>
              <w:pStyle w:val="Heading1"/>
              <w:spacing w:before="0" w:after="0"/>
              <w:outlineLvl w:val="0"/>
            </w:pPr>
            <w:r>
              <w:t>TrainingS</w:t>
            </w:r>
          </w:p>
        </w:tc>
      </w:tr>
    </w:tbl>
    <w:p w14:paraId="47E5C22C" w14:textId="77777777" w:rsidR="002064C3" w:rsidRDefault="009D5E4C" w:rsidP="009D5E4C">
      <w:pPr>
        <w:pStyle w:val="Heading2"/>
      </w:pPr>
      <w:r>
        <w:t>Professional Backoffice Service (PBS)</w:t>
      </w:r>
      <w:r w:rsidRPr="00565B06">
        <w:t xml:space="preserve"> |</w:t>
      </w:r>
      <w:r>
        <w:t>SEIP|BACCO</w:t>
      </w:r>
      <w:r w:rsidRPr="00565B06">
        <w:t xml:space="preserve"> </w:t>
      </w:r>
    </w:p>
    <w:p w14:paraId="54B8B487" w14:textId="25D70C83" w:rsidR="009D5E4C" w:rsidRDefault="002064C3" w:rsidP="009D5E4C">
      <w:pPr>
        <w:pStyle w:val="Heading2"/>
        <w:rPr>
          <w:rStyle w:val="Emphasis"/>
          <w:szCs w:val="26"/>
        </w:rPr>
      </w:pPr>
      <w:r>
        <w:rPr>
          <w:rStyle w:val="Emphasis"/>
        </w:rPr>
        <w:t xml:space="preserve"> </w:t>
      </w:r>
      <w:r w:rsidR="009D5E4C" w:rsidRPr="009D5E4C">
        <w:rPr>
          <w:rStyle w:val="Emphasis"/>
        </w:rPr>
        <w:t>|FIFOTech Limited</w:t>
      </w:r>
    </w:p>
    <w:p w14:paraId="0B65FF6F" w14:textId="26D79FDF" w:rsidR="00935B85" w:rsidRDefault="009D5E4C" w:rsidP="00935B85">
      <w:pPr>
        <w:pStyle w:val="NoSpacing"/>
        <w:rPr>
          <w:rStyle w:val="Emphasis"/>
          <w:rFonts w:asciiTheme="majorHAnsi" w:eastAsiaTheme="majorEastAsia" w:hAnsiTheme="majorHAnsi" w:cstheme="majorBidi"/>
          <w:b/>
          <w:szCs w:val="26"/>
        </w:rPr>
      </w:pPr>
      <w:r w:rsidRPr="00935B85">
        <w:rPr>
          <w:rStyle w:val="Heading3Char"/>
        </w:rPr>
        <w:t xml:space="preserve">Course </w:t>
      </w:r>
      <w:r w:rsidR="002A43A0" w:rsidRPr="00935B85">
        <w:rPr>
          <w:rStyle w:val="Heading3Char"/>
        </w:rPr>
        <w:t>Duration:</w:t>
      </w:r>
      <w:r w:rsidRPr="00935B85">
        <w:rPr>
          <w:rStyle w:val="Heading3Char"/>
        </w:rPr>
        <w:t xml:space="preserve"> 3 months</w:t>
      </w:r>
      <w:r w:rsidRPr="006E72B0">
        <w:rPr>
          <w:rStyle w:val="Emphasis"/>
          <w:rFonts w:asciiTheme="majorHAnsi" w:eastAsiaTheme="majorEastAsia" w:hAnsiTheme="majorHAnsi" w:cstheme="majorBidi"/>
          <w:b/>
          <w:szCs w:val="26"/>
        </w:rPr>
        <w:t xml:space="preserve"> </w:t>
      </w:r>
    </w:p>
    <w:p w14:paraId="203AEC9A" w14:textId="23AC9FDD" w:rsidR="009D5E4C" w:rsidRDefault="002064C3" w:rsidP="002064C3">
      <w:pPr>
        <w:pStyle w:val="NoSpacing"/>
        <w:numPr>
          <w:ilvl w:val="0"/>
          <w:numId w:val="30"/>
        </w:numPr>
        <w:rPr>
          <w:rStyle w:val="Emphasis"/>
          <w:color w:val="auto"/>
          <w:sz w:val="22"/>
          <w:szCs w:val="22"/>
        </w:rPr>
      </w:pPr>
      <w:r>
        <w:rPr>
          <w:rStyle w:val="Emphasis"/>
          <w:color w:val="auto"/>
          <w:sz w:val="22"/>
          <w:szCs w:val="22"/>
        </w:rPr>
        <w:t>Creating office database &amp; Spreadsheet business data management</w:t>
      </w:r>
    </w:p>
    <w:p w14:paraId="307DA489" w14:textId="7E74BC58" w:rsidR="002064C3" w:rsidRDefault="002064C3" w:rsidP="002064C3">
      <w:pPr>
        <w:pStyle w:val="NoSpacing"/>
        <w:numPr>
          <w:ilvl w:val="0"/>
          <w:numId w:val="30"/>
        </w:numPr>
        <w:rPr>
          <w:rStyle w:val="Emphasis"/>
          <w:color w:val="auto"/>
          <w:sz w:val="22"/>
          <w:szCs w:val="22"/>
        </w:rPr>
      </w:pPr>
      <w:r>
        <w:rPr>
          <w:rStyle w:val="Emphasis"/>
          <w:color w:val="auto"/>
          <w:sz w:val="22"/>
          <w:szCs w:val="22"/>
        </w:rPr>
        <w:t>Digital Marketing</w:t>
      </w:r>
    </w:p>
    <w:p w14:paraId="5F6A7FFE" w14:textId="4616820A" w:rsidR="002064C3" w:rsidRDefault="002064C3" w:rsidP="002064C3">
      <w:pPr>
        <w:pStyle w:val="NoSpacing"/>
        <w:numPr>
          <w:ilvl w:val="0"/>
          <w:numId w:val="30"/>
        </w:numPr>
        <w:rPr>
          <w:rStyle w:val="Emphasis"/>
          <w:color w:val="auto"/>
          <w:sz w:val="22"/>
          <w:szCs w:val="22"/>
        </w:rPr>
      </w:pPr>
      <w:r>
        <w:rPr>
          <w:rStyle w:val="Emphasis"/>
          <w:color w:val="auto"/>
          <w:sz w:val="22"/>
          <w:szCs w:val="22"/>
        </w:rPr>
        <w:t>Computer Training</w:t>
      </w:r>
    </w:p>
    <w:p w14:paraId="68878A8E" w14:textId="306F0640" w:rsidR="002064C3" w:rsidRDefault="002064C3" w:rsidP="002064C3">
      <w:pPr>
        <w:pStyle w:val="NoSpacing"/>
        <w:numPr>
          <w:ilvl w:val="0"/>
          <w:numId w:val="30"/>
        </w:numPr>
        <w:rPr>
          <w:rStyle w:val="Emphasis"/>
          <w:color w:val="auto"/>
          <w:sz w:val="22"/>
          <w:szCs w:val="22"/>
        </w:rPr>
      </w:pPr>
      <w:r>
        <w:rPr>
          <w:rStyle w:val="Emphasis"/>
          <w:color w:val="auto"/>
          <w:sz w:val="22"/>
          <w:szCs w:val="22"/>
        </w:rPr>
        <w:t>Office management skill</w:t>
      </w:r>
    </w:p>
    <w:p w14:paraId="17FDE974" w14:textId="1B24901A" w:rsidR="004C407C" w:rsidRPr="00F37ABD" w:rsidRDefault="002064C3" w:rsidP="009D5E4C">
      <w:pPr>
        <w:pStyle w:val="NoSpacing"/>
        <w:numPr>
          <w:ilvl w:val="0"/>
          <w:numId w:val="30"/>
        </w:numPr>
      </w:pPr>
      <w:r>
        <w:rPr>
          <w:rStyle w:val="Emphasis"/>
          <w:color w:val="auto"/>
          <w:sz w:val="22"/>
          <w:szCs w:val="22"/>
        </w:rPr>
        <w:t xml:space="preserve">WSDA English Training from </w:t>
      </w:r>
      <w:r w:rsidR="002A43A0">
        <w:rPr>
          <w:rStyle w:val="Emphasis"/>
          <w:color w:val="auto"/>
          <w:sz w:val="22"/>
          <w:szCs w:val="22"/>
        </w:rPr>
        <w:t>New Zealand</w:t>
      </w:r>
    </w:p>
    <w:tbl>
      <w:tblPr>
        <w:tblStyle w:val="TableGrid"/>
        <w:tblpPr w:leftFromText="180" w:rightFromText="180" w:vertAnchor="text" w:tblpX="-720" w:tblpY="1"/>
        <w:tblOverlap w:val="never"/>
        <w:tblW w:w="54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7"/>
        <w:gridCol w:w="8358"/>
      </w:tblGrid>
      <w:tr w:rsidR="007D53DD" w:rsidRPr="00565B06" w14:paraId="297EACFC" w14:textId="77777777" w:rsidTr="006E68C0">
        <w:trPr>
          <w:trHeight w:val="557"/>
        </w:trPr>
        <w:tc>
          <w:tcPr>
            <w:tcW w:w="667" w:type="dxa"/>
            <w:tcBorders>
              <w:bottom w:val="single" w:sz="4" w:space="0" w:color="auto"/>
            </w:tcBorders>
            <w:tcMar>
              <w:right w:w="216" w:type="dxa"/>
            </w:tcMar>
            <w:vAlign w:val="center"/>
          </w:tcPr>
          <w:p w14:paraId="6F3F4FD5" w14:textId="77777777" w:rsidR="007D53DD" w:rsidRPr="00565B06" w:rsidRDefault="007D53DD" w:rsidP="006E68C0">
            <w:pPr>
              <w:pStyle w:val="Icons"/>
              <w:spacing w:after="0"/>
              <w:contextualSpacing/>
              <w:jc w:val="left"/>
            </w:pPr>
            <w:r w:rsidRPr="00AC213F">
              <w:rPr>
                <w:noProof/>
              </w:rPr>
              <w:drawing>
                <wp:inline distT="0" distB="0" distL="0" distR="0" wp14:anchorId="2B0AA41D" wp14:editId="5246AD1F">
                  <wp:extent cx="262393" cy="262393"/>
                  <wp:effectExtent l="0" t="0" r="4445" b="4445"/>
                  <wp:docPr id="29" name="Graphic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9417" cy="26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tcBorders>
              <w:bottom w:val="single" w:sz="4" w:space="0" w:color="auto"/>
            </w:tcBorders>
            <w:vAlign w:val="center"/>
          </w:tcPr>
          <w:p w14:paraId="6AE68B66" w14:textId="77777777" w:rsidR="007D53DD" w:rsidRDefault="007D53DD" w:rsidP="006E68C0">
            <w:pPr>
              <w:pStyle w:val="Heading1"/>
              <w:spacing w:before="0" w:after="0"/>
              <w:outlineLvl w:val="0"/>
            </w:pPr>
            <w:r>
              <w:t>Personal information</w:t>
            </w:r>
          </w:p>
        </w:tc>
      </w:tr>
    </w:tbl>
    <w:p w14:paraId="4878F1BD" w14:textId="77777777" w:rsidR="00175D55" w:rsidRPr="006E68C0" w:rsidRDefault="00175D55" w:rsidP="006E68C0">
      <w:pPr>
        <w:rPr>
          <w:sz w:val="2"/>
          <w:szCs w:val="2"/>
        </w:rPr>
      </w:pPr>
    </w:p>
    <w:tbl>
      <w:tblPr>
        <w:tblStyle w:val="TableGrid"/>
        <w:tblW w:w="5433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75"/>
        <w:gridCol w:w="1515"/>
        <w:gridCol w:w="2700"/>
        <w:gridCol w:w="1800"/>
        <w:gridCol w:w="2635"/>
      </w:tblGrid>
      <w:tr w:rsidR="00F45BE0" w:rsidRPr="00565B06" w14:paraId="73483048" w14:textId="2FAF4834" w:rsidTr="00F45BE0">
        <w:tc>
          <w:tcPr>
            <w:tcW w:w="375" w:type="dxa"/>
            <w:tcMar>
              <w:right w:w="216" w:type="dxa"/>
            </w:tcMar>
          </w:tcPr>
          <w:p w14:paraId="7BBF0CCB" w14:textId="77777777" w:rsidR="00F45BE0" w:rsidRPr="00DA7686" w:rsidRDefault="00F45BE0" w:rsidP="00F45BE0">
            <w:pPr>
              <w:pStyle w:val="Heading1"/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</w:pPr>
          </w:p>
        </w:tc>
        <w:tc>
          <w:tcPr>
            <w:tcW w:w="1515" w:type="dxa"/>
          </w:tcPr>
          <w:p w14:paraId="6B5AD25C" w14:textId="77777777" w:rsidR="00F45BE0" w:rsidRPr="00C01A05" w:rsidRDefault="00F45BE0" w:rsidP="00F45BE0">
            <w:pPr>
              <w:pStyle w:val="NoSpacing"/>
            </w:pPr>
            <w:r w:rsidRPr="00C01A05">
              <w:t>Age</w:t>
            </w:r>
          </w:p>
        </w:tc>
        <w:tc>
          <w:tcPr>
            <w:tcW w:w="2700" w:type="dxa"/>
          </w:tcPr>
          <w:p w14:paraId="16451520" w14:textId="77777777" w:rsidR="00F45BE0" w:rsidRPr="00C01A05" w:rsidRDefault="00F45BE0" w:rsidP="00F45BE0">
            <w:pPr>
              <w:pStyle w:val="NoSpacing"/>
            </w:pPr>
            <w:r w:rsidRPr="00C01A05">
              <w:t>: 24</w:t>
            </w:r>
          </w:p>
        </w:tc>
        <w:tc>
          <w:tcPr>
            <w:tcW w:w="1800" w:type="dxa"/>
          </w:tcPr>
          <w:p w14:paraId="6ED8A547" w14:textId="3DEFC7D3" w:rsidR="00F45BE0" w:rsidRPr="00C01A05" w:rsidRDefault="00F45BE0" w:rsidP="00F45BE0">
            <w:pPr>
              <w:pStyle w:val="NoSpacing"/>
            </w:pPr>
            <w:r w:rsidRPr="00C01A05">
              <w:t xml:space="preserve">Mother’s Name: </w:t>
            </w:r>
          </w:p>
        </w:tc>
        <w:tc>
          <w:tcPr>
            <w:tcW w:w="2635" w:type="dxa"/>
          </w:tcPr>
          <w:p w14:paraId="7271CC47" w14:textId="32D1D088" w:rsidR="00F45BE0" w:rsidRPr="00C01A05" w:rsidRDefault="00F45BE0" w:rsidP="00F45BE0">
            <w:pPr>
              <w:pStyle w:val="NoSpacing"/>
            </w:pPr>
            <w:r w:rsidRPr="00C01A05">
              <w:t>: Tafurannesa</w:t>
            </w:r>
          </w:p>
        </w:tc>
      </w:tr>
      <w:tr w:rsidR="00F45BE0" w:rsidRPr="00565B06" w14:paraId="37A38569" w14:textId="12B6B462" w:rsidTr="00F45BE0">
        <w:tc>
          <w:tcPr>
            <w:tcW w:w="375" w:type="dxa"/>
            <w:tcMar>
              <w:right w:w="216" w:type="dxa"/>
            </w:tcMar>
          </w:tcPr>
          <w:p w14:paraId="33713B2F" w14:textId="77777777" w:rsidR="00F45BE0" w:rsidRPr="00DA7686" w:rsidRDefault="00F45BE0" w:rsidP="00F45BE0">
            <w:pPr>
              <w:pStyle w:val="Heading1"/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</w:pPr>
          </w:p>
        </w:tc>
        <w:tc>
          <w:tcPr>
            <w:tcW w:w="1515" w:type="dxa"/>
          </w:tcPr>
          <w:p w14:paraId="19F84BD3" w14:textId="77777777" w:rsidR="00F45BE0" w:rsidRPr="00C01A05" w:rsidRDefault="00F45BE0" w:rsidP="00F45BE0">
            <w:pPr>
              <w:pStyle w:val="NoSpacing"/>
            </w:pPr>
            <w:r w:rsidRPr="00C01A05">
              <w:t>Date of Birth</w:t>
            </w:r>
          </w:p>
        </w:tc>
        <w:tc>
          <w:tcPr>
            <w:tcW w:w="2700" w:type="dxa"/>
          </w:tcPr>
          <w:p w14:paraId="658197A5" w14:textId="04D09BF4" w:rsidR="00F45BE0" w:rsidRPr="00C01A05" w:rsidRDefault="00F45BE0" w:rsidP="00F45BE0">
            <w:pPr>
              <w:pStyle w:val="NoSpacing"/>
            </w:pPr>
            <w:r w:rsidRPr="00C01A05">
              <w:t>: 5th Mar 1997</w:t>
            </w:r>
          </w:p>
        </w:tc>
        <w:tc>
          <w:tcPr>
            <w:tcW w:w="1800" w:type="dxa"/>
          </w:tcPr>
          <w:p w14:paraId="0878BCBD" w14:textId="3639B3F2" w:rsidR="00F45BE0" w:rsidRPr="00C01A05" w:rsidRDefault="00F45BE0" w:rsidP="00F45BE0">
            <w:pPr>
              <w:pStyle w:val="NoSpacing"/>
            </w:pPr>
            <w:r w:rsidRPr="00C01A05">
              <w:t>Blood Group</w:t>
            </w:r>
          </w:p>
        </w:tc>
        <w:tc>
          <w:tcPr>
            <w:tcW w:w="2635" w:type="dxa"/>
          </w:tcPr>
          <w:p w14:paraId="0632DF5C" w14:textId="5EB909C7" w:rsidR="00F45BE0" w:rsidRPr="00C01A05" w:rsidRDefault="00F45BE0" w:rsidP="00F45BE0">
            <w:pPr>
              <w:pStyle w:val="NoSpacing"/>
            </w:pPr>
            <w:r w:rsidRPr="00C01A05">
              <w:t>: A (+)</w:t>
            </w:r>
          </w:p>
        </w:tc>
      </w:tr>
      <w:tr w:rsidR="00F45BE0" w:rsidRPr="00565B06" w14:paraId="1D12496B" w14:textId="68AF7209" w:rsidTr="00F45BE0">
        <w:tc>
          <w:tcPr>
            <w:tcW w:w="375" w:type="dxa"/>
            <w:tcMar>
              <w:right w:w="216" w:type="dxa"/>
            </w:tcMar>
          </w:tcPr>
          <w:p w14:paraId="1741D946" w14:textId="77777777" w:rsidR="00F45BE0" w:rsidRPr="00DA7686" w:rsidRDefault="00F45BE0" w:rsidP="00F45BE0">
            <w:pPr>
              <w:pStyle w:val="Heading1"/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</w:pPr>
          </w:p>
        </w:tc>
        <w:tc>
          <w:tcPr>
            <w:tcW w:w="1515" w:type="dxa"/>
          </w:tcPr>
          <w:p w14:paraId="54391AE2" w14:textId="77777777" w:rsidR="00F45BE0" w:rsidRPr="00C01A05" w:rsidRDefault="00F45BE0" w:rsidP="00F45BE0">
            <w:pPr>
              <w:pStyle w:val="NoSpacing"/>
            </w:pPr>
            <w:r w:rsidRPr="00C01A05">
              <w:t>Marital Status</w:t>
            </w:r>
          </w:p>
        </w:tc>
        <w:tc>
          <w:tcPr>
            <w:tcW w:w="2700" w:type="dxa"/>
          </w:tcPr>
          <w:p w14:paraId="2DC942BE" w14:textId="7B2438FF" w:rsidR="00F45BE0" w:rsidRPr="00C01A05" w:rsidRDefault="00F45BE0" w:rsidP="00F45BE0">
            <w:pPr>
              <w:pStyle w:val="NoSpacing"/>
            </w:pPr>
            <w:r w:rsidRPr="00C01A05">
              <w:t xml:space="preserve">: </w:t>
            </w:r>
            <w:r>
              <w:t>M</w:t>
            </w:r>
            <w:r w:rsidRPr="00C01A05">
              <w:t>arried</w:t>
            </w:r>
          </w:p>
        </w:tc>
        <w:tc>
          <w:tcPr>
            <w:tcW w:w="1800" w:type="dxa"/>
          </w:tcPr>
          <w:p w14:paraId="1B5592D5" w14:textId="7BB90057" w:rsidR="00F45BE0" w:rsidRPr="00C01A05" w:rsidRDefault="00F45BE0" w:rsidP="00F45BE0">
            <w:pPr>
              <w:pStyle w:val="NoSpacing"/>
            </w:pPr>
            <w:r w:rsidRPr="00C01A05">
              <w:t>Religion</w:t>
            </w:r>
          </w:p>
        </w:tc>
        <w:tc>
          <w:tcPr>
            <w:tcW w:w="2635" w:type="dxa"/>
          </w:tcPr>
          <w:p w14:paraId="2DB6A427" w14:textId="034EFCC6" w:rsidR="00F45BE0" w:rsidRPr="00C01A05" w:rsidRDefault="00F45BE0" w:rsidP="00F45BE0">
            <w:pPr>
              <w:pStyle w:val="NoSpacing"/>
            </w:pPr>
            <w:r w:rsidRPr="00C01A05">
              <w:t>: Islam</w:t>
            </w:r>
          </w:p>
        </w:tc>
      </w:tr>
      <w:tr w:rsidR="00F45BE0" w:rsidRPr="00565B06" w14:paraId="4A6B4726" w14:textId="52C440B0" w:rsidTr="00F45BE0">
        <w:tc>
          <w:tcPr>
            <w:tcW w:w="375" w:type="dxa"/>
            <w:tcMar>
              <w:right w:w="216" w:type="dxa"/>
            </w:tcMar>
          </w:tcPr>
          <w:p w14:paraId="619751E7" w14:textId="77777777" w:rsidR="00F45BE0" w:rsidRPr="00DA7686" w:rsidRDefault="00F45BE0" w:rsidP="00F45BE0">
            <w:pPr>
              <w:pStyle w:val="Heading1"/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4C4C4C" w:themeColor="text2" w:themeTint="BF"/>
                <w:sz w:val="22"/>
                <w:szCs w:val="22"/>
              </w:rPr>
            </w:pPr>
          </w:p>
        </w:tc>
        <w:tc>
          <w:tcPr>
            <w:tcW w:w="1515" w:type="dxa"/>
          </w:tcPr>
          <w:p w14:paraId="052E086D" w14:textId="77777777" w:rsidR="00F45BE0" w:rsidRPr="00C01A05" w:rsidRDefault="00F45BE0" w:rsidP="00F45BE0">
            <w:pPr>
              <w:pStyle w:val="NoSpacing"/>
            </w:pPr>
            <w:r w:rsidRPr="00C01A05">
              <w:t>Fathers Name:</w:t>
            </w:r>
          </w:p>
        </w:tc>
        <w:tc>
          <w:tcPr>
            <w:tcW w:w="2700" w:type="dxa"/>
          </w:tcPr>
          <w:p w14:paraId="5205FA97" w14:textId="594459E9" w:rsidR="00F45BE0" w:rsidRPr="00C01A05" w:rsidRDefault="00F45BE0" w:rsidP="00F45BE0">
            <w:pPr>
              <w:pStyle w:val="NoSpacing"/>
            </w:pPr>
            <w:r w:rsidRPr="00C01A05">
              <w:t>: Sheikh Abdul Mannan</w:t>
            </w:r>
          </w:p>
        </w:tc>
        <w:tc>
          <w:tcPr>
            <w:tcW w:w="1800" w:type="dxa"/>
          </w:tcPr>
          <w:p w14:paraId="2C7CF7F6" w14:textId="0843F274" w:rsidR="00F45BE0" w:rsidRPr="00C01A05" w:rsidRDefault="00F45BE0" w:rsidP="00F45BE0">
            <w:pPr>
              <w:pStyle w:val="NoSpacing"/>
            </w:pPr>
            <w:r>
              <w:t>Emergency Contact</w:t>
            </w:r>
          </w:p>
        </w:tc>
        <w:tc>
          <w:tcPr>
            <w:tcW w:w="2635" w:type="dxa"/>
          </w:tcPr>
          <w:p w14:paraId="4DF27594" w14:textId="31B8FA4D" w:rsidR="00F45BE0" w:rsidRPr="00C01A05" w:rsidRDefault="00F45BE0" w:rsidP="00F45BE0">
            <w:pPr>
              <w:pStyle w:val="NoSpacing"/>
            </w:pPr>
            <w:r>
              <w:t>:01957244070</w:t>
            </w:r>
          </w:p>
        </w:tc>
      </w:tr>
    </w:tbl>
    <w:p w14:paraId="66FC3517" w14:textId="77777777" w:rsidR="00F72356" w:rsidRPr="00F72356" w:rsidRDefault="00F72356">
      <w:pPr>
        <w:rPr>
          <w:sz w:val="14"/>
          <w:szCs w:val="1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7"/>
        <w:gridCol w:w="8295"/>
      </w:tblGrid>
      <w:tr w:rsidR="00143224" w:rsidRPr="00565B06" w14:paraId="0C6A57ED" w14:textId="77777777" w:rsidTr="00F72356">
        <w:tc>
          <w:tcPr>
            <w:tcW w:w="717" w:type="dxa"/>
            <w:tcMar>
              <w:right w:w="216" w:type="dxa"/>
            </w:tcMar>
            <w:vAlign w:val="bottom"/>
          </w:tcPr>
          <w:p w14:paraId="57096DF9" w14:textId="77777777" w:rsidR="00143224" w:rsidRPr="00F72356" w:rsidRDefault="00075B13" w:rsidP="00123554">
            <w:pPr>
              <w:pStyle w:val="Icons"/>
              <w:spacing w:after="0"/>
            </w:pPr>
            <w:r w:rsidRPr="00F72356">
              <w:rPr>
                <w:noProof/>
              </w:rPr>
              <mc:AlternateContent>
                <mc:Choice Requires="wpg">
                  <w:drawing>
                    <wp:inline distT="0" distB="0" distL="0" distR="0" wp14:anchorId="37CA1F9D" wp14:editId="602B8DB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030C4B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1FCCBC8E" w14:textId="77777777" w:rsidR="00143224" w:rsidRPr="00F72356" w:rsidRDefault="00C947B5" w:rsidP="00123554">
            <w:pPr>
              <w:pStyle w:val="Heading1"/>
              <w:spacing w:before="0" w:after="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AB64988275114D4CA977DE866327F51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F7235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47"/>
        <w:gridCol w:w="4159"/>
      </w:tblGrid>
      <w:tr w:rsidR="00143224" w:rsidRPr="00565B06" w14:paraId="147DDB90" w14:textId="77777777" w:rsidTr="00F6077B">
        <w:trPr>
          <w:trHeight w:val="630"/>
        </w:trPr>
        <w:tc>
          <w:tcPr>
            <w:tcW w:w="4147" w:type="dxa"/>
          </w:tcPr>
          <w:p w14:paraId="7E512124" w14:textId="77777777" w:rsidR="00F705C8" w:rsidRDefault="003670C4" w:rsidP="00F6077B">
            <w:pPr>
              <w:pStyle w:val="ListBullet"/>
            </w:pPr>
            <w:r w:rsidRPr="003670C4">
              <w:t>Bangla (Fluent in speaking and writing as Mother Tongue).</w:t>
            </w:r>
          </w:p>
          <w:p w14:paraId="146EE15C" w14:textId="77777777" w:rsidR="00405721" w:rsidRDefault="00405721" w:rsidP="00F6077B">
            <w:pPr>
              <w:pStyle w:val="ListBullet"/>
            </w:pPr>
            <w:r>
              <w:t>Office Management</w:t>
            </w:r>
          </w:p>
          <w:p w14:paraId="4C9039D6" w14:textId="0782CEE7" w:rsidR="00405721" w:rsidRPr="00565B06" w:rsidRDefault="00405721" w:rsidP="00F6077B">
            <w:pPr>
              <w:pStyle w:val="ListBullet"/>
            </w:pPr>
            <w:r>
              <w:t>MS Word, MS Excel, MS PowerPoint</w:t>
            </w:r>
          </w:p>
        </w:tc>
        <w:tc>
          <w:tcPr>
            <w:tcW w:w="4159" w:type="dxa"/>
            <w:tcMar>
              <w:left w:w="576" w:type="dxa"/>
            </w:tcMar>
          </w:tcPr>
          <w:p w14:paraId="31655394" w14:textId="77777777" w:rsidR="00F904FC" w:rsidRDefault="00405721" w:rsidP="00F6077B">
            <w:pPr>
              <w:pStyle w:val="ListBullet"/>
              <w:spacing w:after="80"/>
            </w:pPr>
            <w:r>
              <w:t>Salary Sheet</w:t>
            </w:r>
          </w:p>
          <w:p w14:paraId="010097ED" w14:textId="77777777" w:rsidR="00405721" w:rsidRDefault="00405721" w:rsidP="00F6077B">
            <w:pPr>
              <w:pStyle w:val="ListBullet"/>
              <w:spacing w:after="80"/>
            </w:pPr>
            <w:r>
              <w:t>Data Analysis</w:t>
            </w:r>
          </w:p>
          <w:p w14:paraId="66B04CC4" w14:textId="0C333F22" w:rsidR="00405721" w:rsidRPr="00565B06" w:rsidRDefault="00405721" w:rsidP="00F6077B">
            <w:pPr>
              <w:pStyle w:val="ListBullet"/>
              <w:spacing w:after="80"/>
            </w:pPr>
            <w:r>
              <w:t>Presentation</w:t>
            </w:r>
          </w:p>
        </w:tc>
      </w:tr>
    </w:tbl>
    <w:p w14:paraId="09CF815C" w14:textId="6FA74C7B" w:rsidR="005F3AA3" w:rsidRPr="00E90274" w:rsidRDefault="005F3AA3">
      <w:pPr>
        <w:rPr>
          <w:sz w:val="2"/>
          <w:szCs w:val="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3"/>
        <w:gridCol w:w="8289"/>
      </w:tblGrid>
      <w:tr w:rsidR="00AC7C34" w:rsidRPr="00565B06" w14:paraId="46133E75" w14:textId="77777777" w:rsidTr="00922FF5">
        <w:tc>
          <w:tcPr>
            <w:tcW w:w="723" w:type="dxa"/>
            <w:tcMar>
              <w:right w:w="216" w:type="dxa"/>
            </w:tcMar>
            <w:vAlign w:val="bottom"/>
          </w:tcPr>
          <w:p w14:paraId="3B5CED6B" w14:textId="002E0A37" w:rsidR="00AC7C34" w:rsidRPr="00565B06" w:rsidRDefault="008D44B9" w:rsidP="00A92B29">
            <w:pPr>
              <w:pStyle w:val="Icons"/>
              <w:spacing w:after="0"/>
            </w:pPr>
            <w:r w:rsidRPr="008D44B9">
              <w:rPr>
                <w:noProof/>
              </w:rPr>
              <w:drawing>
                <wp:inline distT="0" distB="0" distL="0" distR="0" wp14:anchorId="014A9974" wp14:editId="1869B4F5">
                  <wp:extent cx="301459" cy="301459"/>
                  <wp:effectExtent l="0" t="0" r="3810" b="3810"/>
                  <wp:docPr id="33" name="Graphic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5715" cy="33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9" w:type="dxa"/>
          </w:tcPr>
          <w:p w14:paraId="770CEDFF" w14:textId="0D613B46" w:rsidR="00AC7C34" w:rsidRPr="00565B06" w:rsidRDefault="000C16E9" w:rsidP="00A92B29">
            <w:pPr>
              <w:pStyle w:val="Heading1"/>
              <w:spacing w:before="0" w:after="0"/>
              <w:outlineLvl w:val="0"/>
            </w:pPr>
            <w:r w:rsidRPr="000C16E9">
              <w:t>extra curricular activities</w:t>
            </w:r>
          </w:p>
        </w:tc>
      </w:tr>
    </w:tbl>
    <w:p w14:paraId="1ADE283B" w14:textId="21E3C3A0" w:rsidR="00922FF5" w:rsidRDefault="00922FF5" w:rsidP="00C60B3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color w:val="000000"/>
          <w:lang w:val="en"/>
        </w:rPr>
      </w:pPr>
      <w:r>
        <w:rPr>
          <w:color w:val="000000"/>
          <w:lang w:val="en"/>
        </w:rPr>
        <w:t>C</w:t>
      </w:r>
      <w:r w:rsidRPr="00922FF5">
        <w:rPr>
          <w:color w:val="000000"/>
          <w:lang w:val="en"/>
        </w:rPr>
        <w:t xml:space="preserve">ompleted Sport Administrators </w:t>
      </w:r>
      <w:r w:rsidR="003F16BD" w:rsidRPr="00922FF5">
        <w:rPr>
          <w:color w:val="000000"/>
          <w:lang w:val="en"/>
        </w:rPr>
        <w:t>Course in</w:t>
      </w:r>
      <w:r w:rsidRPr="00922FF5">
        <w:rPr>
          <w:color w:val="000000"/>
          <w:lang w:val="en"/>
        </w:rPr>
        <w:t xml:space="preserve"> Bagerhat under the auspices of Olymic Solidarity </w:t>
      </w:r>
      <w:r w:rsidR="003F16BD" w:rsidRPr="00922FF5">
        <w:rPr>
          <w:color w:val="000000"/>
          <w:lang w:val="en"/>
        </w:rPr>
        <w:t>and the</w:t>
      </w:r>
      <w:r w:rsidRPr="00922FF5">
        <w:rPr>
          <w:color w:val="000000"/>
          <w:lang w:val="en"/>
        </w:rPr>
        <w:t xml:space="preserve"> National Olympic Committee of Bangladesh</w:t>
      </w:r>
    </w:p>
    <w:p w14:paraId="07F1ED0A" w14:textId="4699F1CD" w:rsidR="00B85520" w:rsidRDefault="00F6077B" w:rsidP="00C60B3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Olympic Association of Bangladesh </w:t>
      </w:r>
      <w:r w:rsidR="008623C1">
        <w:rPr>
          <w:color w:val="000000"/>
          <w:lang w:val="en"/>
        </w:rPr>
        <w:t>training</w:t>
      </w:r>
      <w:r>
        <w:rPr>
          <w:color w:val="000000"/>
          <w:lang w:val="en"/>
        </w:rPr>
        <w:t xml:space="preserve"> at Bagerhat Stadium </w:t>
      </w:r>
    </w:p>
    <w:p w14:paraId="40E6F5F1" w14:textId="46589B09" w:rsidR="00F6077B" w:rsidRDefault="00F6077B" w:rsidP="00C60B34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color w:val="000000"/>
          <w:lang w:val="en"/>
        </w:rPr>
      </w:pPr>
      <w:r>
        <w:rPr>
          <w:color w:val="000000"/>
          <w:lang w:val="en"/>
        </w:rPr>
        <w:t>Weight lifting Training by Bangladesh Army.</w:t>
      </w:r>
    </w:p>
    <w:p w14:paraId="20DEC16B" w14:textId="3C6164F7" w:rsidR="00E629BD" w:rsidRPr="00F6077B" w:rsidRDefault="00922FF5" w:rsidP="00922FF5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color w:val="000000"/>
          <w:lang w:val="en"/>
        </w:rPr>
      </w:pPr>
      <w:r>
        <w:rPr>
          <w:color w:val="000000"/>
          <w:lang w:val="en"/>
        </w:rPr>
        <w:t>G</w:t>
      </w:r>
      <w:r w:rsidRPr="00922FF5">
        <w:rPr>
          <w:color w:val="000000"/>
          <w:lang w:val="en"/>
        </w:rPr>
        <w:t>ot two awards on 11th national women weightlifting championship from Bangladesh Weightlifting Federation and from Bangladesh Army. My total lifted weight is 78kg and 80 kg.</w:t>
      </w:r>
    </w:p>
    <w:sectPr w:rsidR="00E629BD" w:rsidRPr="00F6077B" w:rsidSect="00C60B34">
      <w:type w:val="continuous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B7E3" w14:textId="77777777" w:rsidR="00C947B5" w:rsidRDefault="00C947B5" w:rsidP="00F534FB">
      <w:pPr>
        <w:spacing w:after="0"/>
      </w:pPr>
      <w:r>
        <w:separator/>
      </w:r>
    </w:p>
    <w:p w14:paraId="7BE77879" w14:textId="77777777" w:rsidR="00C947B5" w:rsidRDefault="00C947B5"/>
    <w:p w14:paraId="7A05A148" w14:textId="77777777" w:rsidR="00C947B5" w:rsidRDefault="00C947B5" w:rsidP="000416F9"/>
    <w:p w14:paraId="45093394" w14:textId="77777777" w:rsidR="00C947B5" w:rsidRDefault="00C947B5" w:rsidP="000416F9"/>
    <w:p w14:paraId="0D0C8850" w14:textId="77777777" w:rsidR="00C947B5" w:rsidRDefault="00C947B5" w:rsidP="000416F9"/>
  </w:endnote>
  <w:endnote w:type="continuationSeparator" w:id="0">
    <w:p w14:paraId="178334C3" w14:textId="77777777" w:rsidR="00C947B5" w:rsidRDefault="00C947B5" w:rsidP="00F534FB">
      <w:pPr>
        <w:spacing w:after="0"/>
      </w:pPr>
      <w:r>
        <w:continuationSeparator/>
      </w:r>
    </w:p>
    <w:p w14:paraId="1F8BCB99" w14:textId="77777777" w:rsidR="00C947B5" w:rsidRDefault="00C947B5"/>
    <w:p w14:paraId="510E6D3F" w14:textId="77777777" w:rsidR="00C947B5" w:rsidRDefault="00C947B5" w:rsidP="000416F9"/>
    <w:p w14:paraId="3181DA5C" w14:textId="77777777" w:rsidR="00C947B5" w:rsidRDefault="00C947B5" w:rsidP="000416F9"/>
    <w:p w14:paraId="5DA2D868" w14:textId="77777777" w:rsidR="00C947B5" w:rsidRDefault="00C947B5" w:rsidP="000416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Brands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441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AEFA0" w14:textId="77777777" w:rsidR="007D53DD" w:rsidRDefault="007D53DD" w:rsidP="00CA410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D9F3622" wp14:editId="4FEC937D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-99060</wp:posOffset>
                  </wp:positionV>
                  <wp:extent cx="5581650" cy="0"/>
                  <wp:effectExtent l="0" t="0" r="0" b="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oel="http://schemas.microsoft.com/office/2019/extlst">
              <w:pict>
                <v:line w14:anchorId="0093EAF7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-7.8pt" to="42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" strokecolor="#77448b [3204]" strokeweight=".5pt">
                  <v:stroke joinstyle="miter"/>
                </v:line>
              </w:pict>
            </mc:Fallback>
          </mc:AlternateContent>
        </w:r>
        <w:r>
          <w:t xml:space="preserve">Page: </w:t>
        </w:r>
        <w:r w:rsidRPr="007454FC">
          <w:rPr>
            <w:rFonts w:cstheme="minorHAnsi"/>
          </w:rPr>
          <w:fldChar w:fldCharType="begin"/>
        </w:r>
        <w:r w:rsidRPr="007454FC">
          <w:rPr>
            <w:rFonts w:cstheme="minorHAnsi"/>
          </w:rPr>
          <w:instrText xml:space="preserve"> PAGE   \* MERGEFORMAT </w:instrText>
        </w:r>
        <w:r w:rsidRPr="007454FC">
          <w:rPr>
            <w:rFonts w:cstheme="minorHAnsi"/>
          </w:rPr>
          <w:fldChar w:fldCharType="separate"/>
        </w:r>
        <w:r>
          <w:rPr>
            <w:rFonts w:cstheme="minorHAnsi"/>
            <w:noProof/>
          </w:rPr>
          <w:t>4</w:t>
        </w:r>
        <w:r w:rsidRPr="007454FC">
          <w:rPr>
            <w:rFonts w:cstheme="minorHAns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322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641A5" w14:textId="77777777" w:rsidR="007D53DD" w:rsidRDefault="007D53DD" w:rsidP="007454FC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BF31D7A" wp14:editId="68BEC1EF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-99060</wp:posOffset>
                  </wp:positionV>
                  <wp:extent cx="5581650" cy="0"/>
                  <wp:effectExtent l="0" t="0" r="0" b="0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oel="http://schemas.microsoft.com/office/2019/extlst">
              <w:pict>
                <v:line w14:anchorId="22F301D1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-7.8pt" to="42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" strokecolor="#77448b [3204]" strokeweight=".5pt">
                  <v:stroke joinstyle="miter"/>
                </v:line>
              </w:pict>
            </mc:Fallback>
          </mc:AlternateContent>
        </w:r>
        <w:r>
          <w:t xml:space="preserve">Page: </w:t>
        </w:r>
        <w:r w:rsidRPr="007454FC">
          <w:rPr>
            <w:rFonts w:cstheme="minorHAnsi"/>
          </w:rPr>
          <w:fldChar w:fldCharType="begin"/>
        </w:r>
        <w:r w:rsidRPr="007454FC">
          <w:rPr>
            <w:rFonts w:cstheme="minorHAnsi"/>
          </w:rPr>
          <w:instrText xml:space="preserve"> PAGE   \* MERGEFORMAT </w:instrText>
        </w:r>
        <w:r w:rsidRPr="007454FC">
          <w:rPr>
            <w:rFonts w:cstheme="minorHAnsi"/>
          </w:rPr>
          <w:fldChar w:fldCharType="separate"/>
        </w:r>
        <w:r>
          <w:rPr>
            <w:rFonts w:cstheme="minorHAnsi"/>
            <w:noProof/>
          </w:rPr>
          <w:t>1</w:t>
        </w:r>
        <w:r w:rsidRPr="007454FC">
          <w:rPr>
            <w:rFonts w:cstheme="minorHAnsi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639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77CC3" w14:textId="77777777" w:rsidR="007F6EC1" w:rsidRDefault="007F6EC1" w:rsidP="00CA410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35CBFE5" wp14:editId="483AAFAC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-99060</wp:posOffset>
                  </wp:positionV>
                  <wp:extent cx="558165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oel="http://schemas.microsoft.com/office/2019/extlst">
              <w:pict>
                <v:line w14:anchorId="1016153D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-7.8pt" to="42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" strokecolor="#77448b [3204]" strokeweight=".5pt">
                  <v:stroke joinstyle="miter"/>
                </v:line>
              </w:pict>
            </mc:Fallback>
          </mc:AlternateContent>
        </w:r>
        <w:r>
          <w:t xml:space="preserve">Page: </w:t>
        </w:r>
        <w:r w:rsidRPr="007454FC">
          <w:rPr>
            <w:rFonts w:cstheme="minorHAnsi"/>
          </w:rPr>
          <w:fldChar w:fldCharType="begin"/>
        </w:r>
        <w:r w:rsidRPr="007454FC">
          <w:rPr>
            <w:rFonts w:cstheme="minorHAnsi"/>
          </w:rPr>
          <w:instrText xml:space="preserve"> PAGE   \* MERGEFORMAT </w:instrText>
        </w:r>
        <w:r w:rsidRPr="007454FC">
          <w:rPr>
            <w:rFonts w:cstheme="minorHAnsi"/>
          </w:rPr>
          <w:fldChar w:fldCharType="separate"/>
        </w:r>
        <w:r>
          <w:rPr>
            <w:rFonts w:cstheme="minorHAnsi"/>
            <w:noProof/>
          </w:rPr>
          <w:t>4</w:t>
        </w:r>
        <w:r w:rsidRPr="007454FC">
          <w:rPr>
            <w:rFonts w:cstheme="minorHAnsi"/>
          </w:rPr>
          <w:fldChar w:fldCharType="end"/>
        </w:r>
      </w:p>
    </w:sdtContent>
  </w:sdt>
  <w:p w14:paraId="172A19BD" w14:textId="77777777" w:rsidR="007F6EC1" w:rsidRDefault="007F6EC1"/>
  <w:p w14:paraId="452A136B" w14:textId="77777777" w:rsidR="007F6EC1" w:rsidRDefault="007F6EC1" w:rsidP="000416F9"/>
  <w:p w14:paraId="7A37CCB4" w14:textId="77777777" w:rsidR="007F6EC1" w:rsidRDefault="007F6EC1" w:rsidP="000416F9"/>
  <w:p w14:paraId="49B5179E" w14:textId="77777777" w:rsidR="007F6EC1" w:rsidRDefault="007F6EC1" w:rsidP="000416F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253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74FF0" w14:textId="77777777" w:rsidR="007F6EC1" w:rsidRDefault="007F6EC1" w:rsidP="007454FC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0E724084" wp14:editId="5021B210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-99060</wp:posOffset>
                  </wp:positionV>
                  <wp:extent cx="5581650" cy="0"/>
                  <wp:effectExtent l="0" t="0" r="0" b="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oel="http://schemas.microsoft.com/office/2019/extlst">
              <w:pict>
                <v:line w14:anchorId="1729B563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-7.8pt" to="42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" strokecolor="#77448b [3204]" strokeweight=".5pt">
                  <v:stroke joinstyle="miter"/>
                </v:line>
              </w:pict>
            </mc:Fallback>
          </mc:AlternateContent>
        </w:r>
        <w:r>
          <w:t xml:space="preserve">Page: </w:t>
        </w:r>
        <w:r w:rsidRPr="007454FC">
          <w:rPr>
            <w:rFonts w:cstheme="minorHAnsi"/>
          </w:rPr>
          <w:fldChar w:fldCharType="begin"/>
        </w:r>
        <w:r w:rsidRPr="007454FC">
          <w:rPr>
            <w:rFonts w:cstheme="minorHAnsi"/>
          </w:rPr>
          <w:instrText xml:space="preserve"> PAGE   \* MERGEFORMAT </w:instrText>
        </w:r>
        <w:r w:rsidRPr="007454FC">
          <w:rPr>
            <w:rFonts w:cstheme="minorHAnsi"/>
          </w:rPr>
          <w:fldChar w:fldCharType="separate"/>
        </w:r>
        <w:r>
          <w:rPr>
            <w:rFonts w:cstheme="minorHAnsi"/>
            <w:noProof/>
          </w:rPr>
          <w:t>1</w:t>
        </w:r>
        <w:r w:rsidRPr="007454FC">
          <w:rPr>
            <w:rFonts w:cstheme="minorHAnsi"/>
          </w:rPr>
          <w:fldChar w:fldCharType="end"/>
        </w:r>
      </w:p>
    </w:sdtContent>
  </w:sdt>
  <w:p w14:paraId="64026E12" w14:textId="77777777" w:rsidR="007F6EC1" w:rsidRDefault="007F6EC1"/>
  <w:p w14:paraId="4C45981B" w14:textId="77777777" w:rsidR="007F6EC1" w:rsidRDefault="007F6EC1" w:rsidP="000416F9"/>
  <w:p w14:paraId="24E92F68" w14:textId="77777777" w:rsidR="007F6EC1" w:rsidRDefault="007F6EC1" w:rsidP="000416F9"/>
  <w:p w14:paraId="20CC7C54" w14:textId="77777777" w:rsidR="007F6EC1" w:rsidRDefault="007F6EC1" w:rsidP="000416F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592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E29A6" w14:textId="4D5518D7" w:rsidR="00056FE7" w:rsidRDefault="00CA4104" w:rsidP="00CA4104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3C4FA1B" wp14:editId="36BB9974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-99060</wp:posOffset>
                  </wp:positionV>
                  <wp:extent cx="5581650" cy="0"/>
                  <wp:effectExtent l="0" t="0" r="0" b="0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oel="http://schemas.microsoft.com/office/2019/extlst">
              <w:pict>
                <v:line w14:anchorId="481C0F0D" id="Straight Connector 3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-7.8pt" to="42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" strokecolor="#77448b [3204]" strokeweight=".5pt">
                  <v:stroke joinstyle="miter"/>
                </v:line>
              </w:pict>
            </mc:Fallback>
          </mc:AlternateContent>
        </w:r>
        <w:r>
          <w:t xml:space="preserve">Page: </w:t>
        </w:r>
        <w:r w:rsidRPr="007454FC">
          <w:rPr>
            <w:rFonts w:cstheme="minorHAnsi"/>
          </w:rPr>
          <w:fldChar w:fldCharType="begin"/>
        </w:r>
        <w:r w:rsidRPr="007454FC">
          <w:rPr>
            <w:rFonts w:cstheme="minorHAnsi"/>
          </w:rPr>
          <w:instrText xml:space="preserve"> PAGE   \* MERGEFORMAT </w:instrText>
        </w:r>
        <w:r w:rsidRPr="007454FC">
          <w:rPr>
            <w:rFonts w:cstheme="minorHAnsi"/>
          </w:rPr>
          <w:fldChar w:fldCharType="separate"/>
        </w:r>
        <w:r w:rsidR="00A779F6">
          <w:rPr>
            <w:rFonts w:cstheme="minorHAnsi"/>
            <w:noProof/>
          </w:rPr>
          <w:t>4</w:t>
        </w:r>
        <w:r w:rsidRPr="007454FC">
          <w:rPr>
            <w:rFonts w:cstheme="minorHAnsi"/>
          </w:rPr>
          <w:fldChar w:fldCharType="end"/>
        </w:r>
      </w:p>
    </w:sdtContent>
  </w:sdt>
  <w:p w14:paraId="7D9C51D6" w14:textId="77777777" w:rsidR="00DC7038" w:rsidRDefault="00DC7038"/>
  <w:p w14:paraId="22BAB18C" w14:textId="77777777" w:rsidR="00DC7038" w:rsidRDefault="00DC7038" w:rsidP="000416F9"/>
  <w:p w14:paraId="6D7014D7" w14:textId="77777777" w:rsidR="00DC7038" w:rsidRDefault="00DC7038" w:rsidP="000416F9"/>
  <w:p w14:paraId="6F5EDC64" w14:textId="77777777" w:rsidR="00DC7038" w:rsidRDefault="00DC7038" w:rsidP="000416F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715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1E528" w14:textId="295C7DC1" w:rsidR="00DC7038" w:rsidRDefault="007454FC" w:rsidP="009349FD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E285925" wp14:editId="19D1C4E9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-99060</wp:posOffset>
                  </wp:positionV>
                  <wp:extent cx="5581650" cy="0"/>
                  <wp:effectExtent l="0" t="0" r="0" b="0"/>
                  <wp:wrapNone/>
                  <wp:docPr id="27" name="Straight Connector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81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oel="http://schemas.microsoft.com/office/2019/extlst">
              <w:pict>
                <v:line w14:anchorId="450CE917" id="Straight Connector 2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-7.8pt" to="42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" strokecolor="#77448b [3204]" strokeweight=".5pt">
                  <v:stroke joinstyle="miter"/>
                </v:line>
              </w:pict>
            </mc:Fallback>
          </mc:AlternateContent>
        </w:r>
        <w:r>
          <w:t xml:space="preserve">Page: </w:t>
        </w:r>
        <w:r w:rsidRPr="007454FC">
          <w:rPr>
            <w:rFonts w:cstheme="minorHAnsi"/>
          </w:rPr>
          <w:fldChar w:fldCharType="begin"/>
        </w:r>
        <w:r w:rsidRPr="007454FC">
          <w:rPr>
            <w:rFonts w:cstheme="minorHAnsi"/>
          </w:rPr>
          <w:instrText xml:space="preserve"> PAGE   \* MERGEFORMAT </w:instrText>
        </w:r>
        <w:r w:rsidRPr="007454FC">
          <w:rPr>
            <w:rFonts w:cstheme="minorHAnsi"/>
          </w:rPr>
          <w:fldChar w:fldCharType="separate"/>
        </w:r>
        <w:r w:rsidR="00F705C8">
          <w:rPr>
            <w:rFonts w:cstheme="minorHAnsi"/>
            <w:noProof/>
          </w:rPr>
          <w:t>1</w:t>
        </w:r>
        <w:r w:rsidRPr="007454FC">
          <w:rPr>
            <w:rFonts w:cstheme="min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B859" w14:textId="77777777" w:rsidR="00C947B5" w:rsidRDefault="00C947B5" w:rsidP="00F534FB">
      <w:pPr>
        <w:spacing w:after="0"/>
      </w:pPr>
      <w:r>
        <w:separator/>
      </w:r>
    </w:p>
    <w:p w14:paraId="660606D2" w14:textId="77777777" w:rsidR="00C947B5" w:rsidRDefault="00C947B5"/>
    <w:p w14:paraId="104093FD" w14:textId="77777777" w:rsidR="00C947B5" w:rsidRDefault="00C947B5" w:rsidP="000416F9"/>
    <w:p w14:paraId="187A0164" w14:textId="77777777" w:rsidR="00C947B5" w:rsidRDefault="00C947B5" w:rsidP="000416F9"/>
    <w:p w14:paraId="1B9420D0" w14:textId="77777777" w:rsidR="00C947B5" w:rsidRDefault="00C947B5" w:rsidP="000416F9"/>
  </w:footnote>
  <w:footnote w:type="continuationSeparator" w:id="0">
    <w:p w14:paraId="61A9216C" w14:textId="77777777" w:rsidR="00C947B5" w:rsidRDefault="00C947B5" w:rsidP="00F534FB">
      <w:pPr>
        <w:spacing w:after="0"/>
      </w:pPr>
      <w:r>
        <w:continuationSeparator/>
      </w:r>
    </w:p>
    <w:p w14:paraId="307411C3" w14:textId="77777777" w:rsidR="00C947B5" w:rsidRDefault="00C947B5"/>
    <w:p w14:paraId="6FDA4466" w14:textId="77777777" w:rsidR="00C947B5" w:rsidRDefault="00C947B5" w:rsidP="000416F9"/>
    <w:p w14:paraId="237EDFBD" w14:textId="77777777" w:rsidR="00C947B5" w:rsidRDefault="00C947B5" w:rsidP="000416F9"/>
    <w:p w14:paraId="555A11AD" w14:textId="77777777" w:rsidR="00C947B5" w:rsidRDefault="00C947B5" w:rsidP="000416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A402" w14:textId="77777777" w:rsidR="007F6EC1" w:rsidRDefault="007F6EC1" w:rsidP="000416F9"/>
  <w:p w14:paraId="6176B0D3" w14:textId="77777777" w:rsidR="007F6EC1" w:rsidRDefault="007F6EC1" w:rsidP="000416F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67BE" w14:textId="77777777" w:rsidR="00DC7038" w:rsidRDefault="00DC7038" w:rsidP="000416F9"/>
  <w:p w14:paraId="7CE9B5C5" w14:textId="77777777" w:rsidR="00DC7038" w:rsidRDefault="00DC7038" w:rsidP="000416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A6C44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55376A"/>
    <w:multiLevelType w:val="hybridMultilevel"/>
    <w:tmpl w:val="35FC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7A1463"/>
    <w:multiLevelType w:val="hybridMultilevel"/>
    <w:tmpl w:val="9B02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86F50"/>
    <w:multiLevelType w:val="hybridMultilevel"/>
    <w:tmpl w:val="1C32F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1EA3744"/>
    <w:multiLevelType w:val="hybridMultilevel"/>
    <w:tmpl w:val="50DA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85938"/>
    <w:multiLevelType w:val="hybridMultilevel"/>
    <w:tmpl w:val="D5245A60"/>
    <w:lvl w:ilvl="0" w:tplc="D2A223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33137"/>
    <w:multiLevelType w:val="hybridMultilevel"/>
    <w:tmpl w:val="99946990"/>
    <w:lvl w:ilvl="0" w:tplc="57E4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F2E65"/>
    <w:multiLevelType w:val="hybridMultilevel"/>
    <w:tmpl w:val="0DA0E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F72B5"/>
    <w:multiLevelType w:val="hybridMultilevel"/>
    <w:tmpl w:val="B30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50116"/>
    <w:multiLevelType w:val="hybridMultilevel"/>
    <w:tmpl w:val="D540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35101"/>
    <w:multiLevelType w:val="hybridMultilevel"/>
    <w:tmpl w:val="0E08C618"/>
    <w:lvl w:ilvl="0" w:tplc="2EC46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32045"/>
    <w:multiLevelType w:val="hybridMultilevel"/>
    <w:tmpl w:val="58C2A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61DB9"/>
    <w:multiLevelType w:val="hybridMultilevel"/>
    <w:tmpl w:val="E180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26DC0"/>
    <w:multiLevelType w:val="hybridMultilevel"/>
    <w:tmpl w:val="3568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93858"/>
    <w:multiLevelType w:val="hybridMultilevel"/>
    <w:tmpl w:val="854A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21"/>
  </w:num>
  <w:num w:numId="17">
    <w:abstractNumId w:val="20"/>
  </w:num>
  <w:num w:numId="18">
    <w:abstractNumId w:val="19"/>
  </w:num>
  <w:num w:numId="19">
    <w:abstractNumId w:val="24"/>
  </w:num>
  <w:num w:numId="20">
    <w:abstractNumId w:val="18"/>
  </w:num>
  <w:num w:numId="21">
    <w:abstractNumId w:val="16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</w:num>
  <w:num w:numId="24">
    <w:abstractNumId w:val="23"/>
  </w:num>
  <w:num w:numId="25">
    <w:abstractNumId w:val="13"/>
  </w:num>
  <w:num w:numId="26">
    <w:abstractNumId w:val="27"/>
  </w:num>
  <w:num w:numId="27">
    <w:abstractNumId w:val="22"/>
  </w:num>
  <w:num w:numId="28">
    <w:abstractNumId w:val="26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UxNrAwMjM3tTRU0lEKTi0uzszPAykwrAUAwHI4ESwAAAA="/>
  </w:docVars>
  <w:rsids>
    <w:rsidRoot w:val="00211245"/>
    <w:rsid w:val="00002750"/>
    <w:rsid w:val="00004D4E"/>
    <w:rsid w:val="00011895"/>
    <w:rsid w:val="00013818"/>
    <w:rsid w:val="00016F84"/>
    <w:rsid w:val="00024730"/>
    <w:rsid w:val="00033C17"/>
    <w:rsid w:val="000348ED"/>
    <w:rsid w:val="00040CF1"/>
    <w:rsid w:val="0004158B"/>
    <w:rsid w:val="000416F9"/>
    <w:rsid w:val="00051DFD"/>
    <w:rsid w:val="00056FE7"/>
    <w:rsid w:val="000570FF"/>
    <w:rsid w:val="000571C5"/>
    <w:rsid w:val="00057244"/>
    <w:rsid w:val="00061C1E"/>
    <w:rsid w:val="0006454B"/>
    <w:rsid w:val="00075B13"/>
    <w:rsid w:val="00092692"/>
    <w:rsid w:val="0009279F"/>
    <w:rsid w:val="00096203"/>
    <w:rsid w:val="000A0229"/>
    <w:rsid w:val="000C16E9"/>
    <w:rsid w:val="000E24AC"/>
    <w:rsid w:val="000E4A73"/>
    <w:rsid w:val="000F732F"/>
    <w:rsid w:val="000F79EA"/>
    <w:rsid w:val="00103200"/>
    <w:rsid w:val="001060A7"/>
    <w:rsid w:val="00112708"/>
    <w:rsid w:val="00114F28"/>
    <w:rsid w:val="001174D7"/>
    <w:rsid w:val="00123554"/>
    <w:rsid w:val="00134A47"/>
    <w:rsid w:val="00134F92"/>
    <w:rsid w:val="00135DCC"/>
    <w:rsid w:val="00137DC1"/>
    <w:rsid w:val="001404A5"/>
    <w:rsid w:val="00143224"/>
    <w:rsid w:val="00145B33"/>
    <w:rsid w:val="001468F3"/>
    <w:rsid w:val="00152C3A"/>
    <w:rsid w:val="0015383D"/>
    <w:rsid w:val="001539C4"/>
    <w:rsid w:val="00162BEE"/>
    <w:rsid w:val="00171E1B"/>
    <w:rsid w:val="00171F73"/>
    <w:rsid w:val="00174FD3"/>
    <w:rsid w:val="00175D55"/>
    <w:rsid w:val="00182F07"/>
    <w:rsid w:val="001858BD"/>
    <w:rsid w:val="001865D0"/>
    <w:rsid w:val="00192573"/>
    <w:rsid w:val="00194A3D"/>
    <w:rsid w:val="0019674C"/>
    <w:rsid w:val="0019717E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4646"/>
    <w:rsid w:val="001E08A4"/>
    <w:rsid w:val="001F1CCF"/>
    <w:rsid w:val="00200775"/>
    <w:rsid w:val="002008D1"/>
    <w:rsid w:val="002064C3"/>
    <w:rsid w:val="00206FC6"/>
    <w:rsid w:val="0020735F"/>
    <w:rsid w:val="00211245"/>
    <w:rsid w:val="002146F8"/>
    <w:rsid w:val="00215593"/>
    <w:rsid w:val="002166F5"/>
    <w:rsid w:val="00217917"/>
    <w:rsid w:val="002372E8"/>
    <w:rsid w:val="0023768B"/>
    <w:rsid w:val="00240AAA"/>
    <w:rsid w:val="0025163F"/>
    <w:rsid w:val="00254330"/>
    <w:rsid w:val="00260F01"/>
    <w:rsid w:val="002664E3"/>
    <w:rsid w:val="00267470"/>
    <w:rsid w:val="0027223A"/>
    <w:rsid w:val="00275C94"/>
    <w:rsid w:val="00277638"/>
    <w:rsid w:val="0028164F"/>
    <w:rsid w:val="002823BE"/>
    <w:rsid w:val="00296791"/>
    <w:rsid w:val="00297ED0"/>
    <w:rsid w:val="002A43A0"/>
    <w:rsid w:val="002A4EDA"/>
    <w:rsid w:val="002B01E3"/>
    <w:rsid w:val="002B0BE8"/>
    <w:rsid w:val="002B3FC8"/>
    <w:rsid w:val="002B4687"/>
    <w:rsid w:val="002C5186"/>
    <w:rsid w:val="002D182A"/>
    <w:rsid w:val="002E164A"/>
    <w:rsid w:val="002E23F6"/>
    <w:rsid w:val="002F0F9B"/>
    <w:rsid w:val="002F10E7"/>
    <w:rsid w:val="002F69E4"/>
    <w:rsid w:val="00300A98"/>
    <w:rsid w:val="0030724A"/>
    <w:rsid w:val="00310A5B"/>
    <w:rsid w:val="00315D23"/>
    <w:rsid w:val="00316CE4"/>
    <w:rsid w:val="00321042"/>
    <w:rsid w:val="00323C3F"/>
    <w:rsid w:val="00324DBC"/>
    <w:rsid w:val="003279A4"/>
    <w:rsid w:val="00337114"/>
    <w:rsid w:val="00337C8A"/>
    <w:rsid w:val="003430A1"/>
    <w:rsid w:val="00343C20"/>
    <w:rsid w:val="0035004C"/>
    <w:rsid w:val="00355D74"/>
    <w:rsid w:val="003571C8"/>
    <w:rsid w:val="003670C4"/>
    <w:rsid w:val="003702E9"/>
    <w:rsid w:val="0037757E"/>
    <w:rsid w:val="00383057"/>
    <w:rsid w:val="00386685"/>
    <w:rsid w:val="00393037"/>
    <w:rsid w:val="0039703C"/>
    <w:rsid w:val="003974BB"/>
    <w:rsid w:val="003A091E"/>
    <w:rsid w:val="003A6C08"/>
    <w:rsid w:val="003A7140"/>
    <w:rsid w:val="003C1124"/>
    <w:rsid w:val="003E5D64"/>
    <w:rsid w:val="003E6986"/>
    <w:rsid w:val="003F16BD"/>
    <w:rsid w:val="003F34C3"/>
    <w:rsid w:val="003F7418"/>
    <w:rsid w:val="00403149"/>
    <w:rsid w:val="004037EF"/>
    <w:rsid w:val="00405721"/>
    <w:rsid w:val="00405BAD"/>
    <w:rsid w:val="004113D8"/>
    <w:rsid w:val="00416463"/>
    <w:rsid w:val="00422D8F"/>
    <w:rsid w:val="00423827"/>
    <w:rsid w:val="00437B8B"/>
    <w:rsid w:val="004523B1"/>
    <w:rsid w:val="00465113"/>
    <w:rsid w:val="00467F3F"/>
    <w:rsid w:val="004727C2"/>
    <w:rsid w:val="00473C40"/>
    <w:rsid w:val="00476144"/>
    <w:rsid w:val="00481863"/>
    <w:rsid w:val="0048767B"/>
    <w:rsid w:val="004915EA"/>
    <w:rsid w:val="004A4493"/>
    <w:rsid w:val="004B6A2A"/>
    <w:rsid w:val="004B71B2"/>
    <w:rsid w:val="004C0172"/>
    <w:rsid w:val="004C0C88"/>
    <w:rsid w:val="004C1AF6"/>
    <w:rsid w:val="004C389B"/>
    <w:rsid w:val="004C407C"/>
    <w:rsid w:val="004C533C"/>
    <w:rsid w:val="004C5C49"/>
    <w:rsid w:val="004D0521"/>
    <w:rsid w:val="004D128F"/>
    <w:rsid w:val="004D3EB1"/>
    <w:rsid w:val="004D465D"/>
    <w:rsid w:val="004E2794"/>
    <w:rsid w:val="004E3FAC"/>
    <w:rsid w:val="004E77A5"/>
    <w:rsid w:val="004F1057"/>
    <w:rsid w:val="004F199F"/>
    <w:rsid w:val="004F2366"/>
    <w:rsid w:val="005068E4"/>
    <w:rsid w:val="00507CB2"/>
    <w:rsid w:val="005106C0"/>
    <w:rsid w:val="005157EA"/>
    <w:rsid w:val="005247B7"/>
    <w:rsid w:val="005260B8"/>
    <w:rsid w:val="005324B1"/>
    <w:rsid w:val="005324E2"/>
    <w:rsid w:val="005372FA"/>
    <w:rsid w:val="00543867"/>
    <w:rsid w:val="005520B1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6157"/>
    <w:rsid w:val="0059085F"/>
    <w:rsid w:val="005A459B"/>
    <w:rsid w:val="005A74EC"/>
    <w:rsid w:val="005B3D67"/>
    <w:rsid w:val="005B437C"/>
    <w:rsid w:val="005B6007"/>
    <w:rsid w:val="005B7AE3"/>
    <w:rsid w:val="005C1B77"/>
    <w:rsid w:val="005C4720"/>
    <w:rsid w:val="005D0108"/>
    <w:rsid w:val="005D6399"/>
    <w:rsid w:val="005E088C"/>
    <w:rsid w:val="005E6E43"/>
    <w:rsid w:val="005F2787"/>
    <w:rsid w:val="005F3AA3"/>
    <w:rsid w:val="005F4455"/>
    <w:rsid w:val="006104FF"/>
    <w:rsid w:val="00610609"/>
    <w:rsid w:val="00614B7C"/>
    <w:rsid w:val="0062239B"/>
    <w:rsid w:val="00623298"/>
    <w:rsid w:val="00625B8A"/>
    <w:rsid w:val="00635A33"/>
    <w:rsid w:val="006424A4"/>
    <w:rsid w:val="00644D4E"/>
    <w:rsid w:val="00646D01"/>
    <w:rsid w:val="0065629B"/>
    <w:rsid w:val="00663536"/>
    <w:rsid w:val="006648D4"/>
    <w:rsid w:val="00673F18"/>
    <w:rsid w:val="00676CEB"/>
    <w:rsid w:val="006805FB"/>
    <w:rsid w:val="00683A86"/>
    <w:rsid w:val="00683B89"/>
    <w:rsid w:val="006841D7"/>
    <w:rsid w:val="0069300B"/>
    <w:rsid w:val="006A4C72"/>
    <w:rsid w:val="006A6DCA"/>
    <w:rsid w:val="006A75CE"/>
    <w:rsid w:val="006B00C8"/>
    <w:rsid w:val="006B1A6F"/>
    <w:rsid w:val="006B485C"/>
    <w:rsid w:val="006D1CA3"/>
    <w:rsid w:val="006D65F8"/>
    <w:rsid w:val="006E68C0"/>
    <w:rsid w:val="006E72B0"/>
    <w:rsid w:val="006E7EE0"/>
    <w:rsid w:val="006F4D23"/>
    <w:rsid w:val="00705E03"/>
    <w:rsid w:val="00715C17"/>
    <w:rsid w:val="007175B9"/>
    <w:rsid w:val="007215A9"/>
    <w:rsid w:val="007253E8"/>
    <w:rsid w:val="00735140"/>
    <w:rsid w:val="0073645E"/>
    <w:rsid w:val="007366E5"/>
    <w:rsid w:val="00745196"/>
    <w:rsid w:val="007454FC"/>
    <w:rsid w:val="0075261F"/>
    <w:rsid w:val="00752DEF"/>
    <w:rsid w:val="00755346"/>
    <w:rsid w:val="00761F88"/>
    <w:rsid w:val="00763D43"/>
    <w:rsid w:val="00773318"/>
    <w:rsid w:val="00775A9A"/>
    <w:rsid w:val="00776E3A"/>
    <w:rsid w:val="007850D1"/>
    <w:rsid w:val="007857C8"/>
    <w:rsid w:val="00785FEB"/>
    <w:rsid w:val="00785FF6"/>
    <w:rsid w:val="00790E98"/>
    <w:rsid w:val="00792ED8"/>
    <w:rsid w:val="00793541"/>
    <w:rsid w:val="007A0F44"/>
    <w:rsid w:val="007A6CC2"/>
    <w:rsid w:val="007A729F"/>
    <w:rsid w:val="007B3EA0"/>
    <w:rsid w:val="007B3F4F"/>
    <w:rsid w:val="007C0E0E"/>
    <w:rsid w:val="007C153D"/>
    <w:rsid w:val="007C333C"/>
    <w:rsid w:val="007C34A8"/>
    <w:rsid w:val="007C40AD"/>
    <w:rsid w:val="007D53DD"/>
    <w:rsid w:val="007D78A1"/>
    <w:rsid w:val="007E7052"/>
    <w:rsid w:val="007F479B"/>
    <w:rsid w:val="007F6EC1"/>
    <w:rsid w:val="007F71A4"/>
    <w:rsid w:val="008030EE"/>
    <w:rsid w:val="00812148"/>
    <w:rsid w:val="00814B43"/>
    <w:rsid w:val="00814FA5"/>
    <w:rsid w:val="00820909"/>
    <w:rsid w:val="00821391"/>
    <w:rsid w:val="00827354"/>
    <w:rsid w:val="0083016A"/>
    <w:rsid w:val="00832E09"/>
    <w:rsid w:val="00844923"/>
    <w:rsid w:val="00846AAE"/>
    <w:rsid w:val="008623C1"/>
    <w:rsid w:val="008641E5"/>
    <w:rsid w:val="00867081"/>
    <w:rsid w:val="00887F04"/>
    <w:rsid w:val="008978E8"/>
    <w:rsid w:val="008A02C4"/>
    <w:rsid w:val="008A49A0"/>
    <w:rsid w:val="008A6538"/>
    <w:rsid w:val="008B3200"/>
    <w:rsid w:val="008D44B9"/>
    <w:rsid w:val="008D4FC8"/>
    <w:rsid w:val="008D5A80"/>
    <w:rsid w:val="008E1B24"/>
    <w:rsid w:val="008E5483"/>
    <w:rsid w:val="008E679E"/>
    <w:rsid w:val="008F1ABC"/>
    <w:rsid w:val="008F4532"/>
    <w:rsid w:val="00905C73"/>
    <w:rsid w:val="00906CB6"/>
    <w:rsid w:val="009070BE"/>
    <w:rsid w:val="009160EA"/>
    <w:rsid w:val="00922FF5"/>
    <w:rsid w:val="00933CCA"/>
    <w:rsid w:val="009349FD"/>
    <w:rsid w:val="00935B85"/>
    <w:rsid w:val="0093795C"/>
    <w:rsid w:val="009411E8"/>
    <w:rsid w:val="00945CFC"/>
    <w:rsid w:val="00945E9F"/>
    <w:rsid w:val="00952C89"/>
    <w:rsid w:val="009540F4"/>
    <w:rsid w:val="00955639"/>
    <w:rsid w:val="00956B75"/>
    <w:rsid w:val="0097253D"/>
    <w:rsid w:val="0098612B"/>
    <w:rsid w:val="009918BB"/>
    <w:rsid w:val="009931F7"/>
    <w:rsid w:val="00994768"/>
    <w:rsid w:val="009A3F4C"/>
    <w:rsid w:val="009B4952"/>
    <w:rsid w:val="009C269B"/>
    <w:rsid w:val="009C63EE"/>
    <w:rsid w:val="009D0878"/>
    <w:rsid w:val="009D449D"/>
    <w:rsid w:val="009D5E4C"/>
    <w:rsid w:val="009E62E6"/>
    <w:rsid w:val="009E65EC"/>
    <w:rsid w:val="009F0DB9"/>
    <w:rsid w:val="009F2058"/>
    <w:rsid w:val="009F391D"/>
    <w:rsid w:val="00A1144C"/>
    <w:rsid w:val="00A1329C"/>
    <w:rsid w:val="00A173E7"/>
    <w:rsid w:val="00A25023"/>
    <w:rsid w:val="00A2760D"/>
    <w:rsid w:val="00A42CE4"/>
    <w:rsid w:val="00A43411"/>
    <w:rsid w:val="00A4453E"/>
    <w:rsid w:val="00A44AFD"/>
    <w:rsid w:val="00A4562D"/>
    <w:rsid w:val="00A477D9"/>
    <w:rsid w:val="00A500C3"/>
    <w:rsid w:val="00A50204"/>
    <w:rsid w:val="00A52FAF"/>
    <w:rsid w:val="00A56B81"/>
    <w:rsid w:val="00A6314E"/>
    <w:rsid w:val="00A648AC"/>
    <w:rsid w:val="00A714D1"/>
    <w:rsid w:val="00A779F6"/>
    <w:rsid w:val="00A77B4D"/>
    <w:rsid w:val="00A8052D"/>
    <w:rsid w:val="00A84C6B"/>
    <w:rsid w:val="00A863C0"/>
    <w:rsid w:val="00A9077F"/>
    <w:rsid w:val="00A90A53"/>
    <w:rsid w:val="00A92B29"/>
    <w:rsid w:val="00AA04BD"/>
    <w:rsid w:val="00AA276C"/>
    <w:rsid w:val="00AA54BD"/>
    <w:rsid w:val="00AB673E"/>
    <w:rsid w:val="00AC213F"/>
    <w:rsid w:val="00AC7C34"/>
    <w:rsid w:val="00AD121E"/>
    <w:rsid w:val="00AD3C19"/>
    <w:rsid w:val="00AD518A"/>
    <w:rsid w:val="00AD5E11"/>
    <w:rsid w:val="00AD6216"/>
    <w:rsid w:val="00AE2F61"/>
    <w:rsid w:val="00AE313B"/>
    <w:rsid w:val="00AE6E5C"/>
    <w:rsid w:val="00AE7650"/>
    <w:rsid w:val="00AF6DD6"/>
    <w:rsid w:val="00B112B1"/>
    <w:rsid w:val="00B1221A"/>
    <w:rsid w:val="00B12467"/>
    <w:rsid w:val="00B204FE"/>
    <w:rsid w:val="00B226EA"/>
    <w:rsid w:val="00B25746"/>
    <w:rsid w:val="00B26222"/>
    <w:rsid w:val="00B37880"/>
    <w:rsid w:val="00B47E1E"/>
    <w:rsid w:val="00B526F5"/>
    <w:rsid w:val="00B54661"/>
    <w:rsid w:val="00B55487"/>
    <w:rsid w:val="00B74782"/>
    <w:rsid w:val="00B763B5"/>
    <w:rsid w:val="00B85520"/>
    <w:rsid w:val="00B90654"/>
    <w:rsid w:val="00B91175"/>
    <w:rsid w:val="00B924E3"/>
    <w:rsid w:val="00BA71B3"/>
    <w:rsid w:val="00BB34BE"/>
    <w:rsid w:val="00BB5B2E"/>
    <w:rsid w:val="00BC0E1A"/>
    <w:rsid w:val="00BC1472"/>
    <w:rsid w:val="00BC178B"/>
    <w:rsid w:val="00BC58E8"/>
    <w:rsid w:val="00BD2DD6"/>
    <w:rsid w:val="00BD55EE"/>
    <w:rsid w:val="00BE1DFB"/>
    <w:rsid w:val="00BF6D8B"/>
    <w:rsid w:val="00C0155C"/>
    <w:rsid w:val="00C01A05"/>
    <w:rsid w:val="00C21729"/>
    <w:rsid w:val="00C3233C"/>
    <w:rsid w:val="00C3763A"/>
    <w:rsid w:val="00C60281"/>
    <w:rsid w:val="00C60B34"/>
    <w:rsid w:val="00C64996"/>
    <w:rsid w:val="00C779DA"/>
    <w:rsid w:val="00C814F7"/>
    <w:rsid w:val="00C81C04"/>
    <w:rsid w:val="00C91B4B"/>
    <w:rsid w:val="00C92744"/>
    <w:rsid w:val="00C92B0D"/>
    <w:rsid w:val="00C93DE1"/>
    <w:rsid w:val="00C947B5"/>
    <w:rsid w:val="00CA1ED0"/>
    <w:rsid w:val="00CA2E0A"/>
    <w:rsid w:val="00CA4104"/>
    <w:rsid w:val="00CA7852"/>
    <w:rsid w:val="00CB2B7F"/>
    <w:rsid w:val="00CB3192"/>
    <w:rsid w:val="00CB37A7"/>
    <w:rsid w:val="00CC1E5C"/>
    <w:rsid w:val="00CD1043"/>
    <w:rsid w:val="00CE2C76"/>
    <w:rsid w:val="00CE3595"/>
    <w:rsid w:val="00D046EF"/>
    <w:rsid w:val="00D077C7"/>
    <w:rsid w:val="00D22E33"/>
    <w:rsid w:val="00D35BBD"/>
    <w:rsid w:val="00D37FAD"/>
    <w:rsid w:val="00D41713"/>
    <w:rsid w:val="00D44A89"/>
    <w:rsid w:val="00D5184A"/>
    <w:rsid w:val="00D5627D"/>
    <w:rsid w:val="00D57898"/>
    <w:rsid w:val="00D6310E"/>
    <w:rsid w:val="00D6600D"/>
    <w:rsid w:val="00D70757"/>
    <w:rsid w:val="00D728D5"/>
    <w:rsid w:val="00D73C98"/>
    <w:rsid w:val="00D77483"/>
    <w:rsid w:val="00D7797C"/>
    <w:rsid w:val="00D83176"/>
    <w:rsid w:val="00D83EA1"/>
    <w:rsid w:val="00D85CA4"/>
    <w:rsid w:val="00D87565"/>
    <w:rsid w:val="00DA7686"/>
    <w:rsid w:val="00DB0B61"/>
    <w:rsid w:val="00DB6CE4"/>
    <w:rsid w:val="00DC7038"/>
    <w:rsid w:val="00DD0AF7"/>
    <w:rsid w:val="00DD2D34"/>
    <w:rsid w:val="00DD467E"/>
    <w:rsid w:val="00DE136D"/>
    <w:rsid w:val="00DE4136"/>
    <w:rsid w:val="00DE4550"/>
    <w:rsid w:val="00DE6534"/>
    <w:rsid w:val="00DF0A8A"/>
    <w:rsid w:val="00DF0F24"/>
    <w:rsid w:val="00DF5107"/>
    <w:rsid w:val="00DF7CF5"/>
    <w:rsid w:val="00DF7F4F"/>
    <w:rsid w:val="00E066EE"/>
    <w:rsid w:val="00E07D28"/>
    <w:rsid w:val="00E13F5E"/>
    <w:rsid w:val="00E30CB9"/>
    <w:rsid w:val="00E379DC"/>
    <w:rsid w:val="00E41D06"/>
    <w:rsid w:val="00E46808"/>
    <w:rsid w:val="00E50224"/>
    <w:rsid w:val="00E5521B"/>
    <w:rsid w:val="00E61D86"/>
    <w:rsid w:val="00E61FB1"/>
    <w:rsid w:val="00E629BD"/>
    <w:rsid w:val="00E63862"/>
    <w:rsid w:val="00E665C1"/>
    <w:rsid w:val="00E72DA3"/>
    <w:rsid w:val="00E90274"/>
    <w:rsid w:val="00E95D31"/>
    <w:rsid w:val="00E97BD9"/>
    <w:rsid w:val="00EA3A96"/>
    <w:rsid w:val="00EE0848"/>
    <w:rsid w:val="00EE4E71"/>
    <w:rsid w:val="00F03B1E"/>
    <w:rsid w:val="00F03F2C"/>
    <w:rsid w:val="00F1202D"/>
    <w:rsid w:val="00F13953"/>
    <w:rsid w:val="00F15A2E"/>
    <w:rsid w:val="00F217AB"/>
    <w:rsid w:val="00F3397F"/>
    <w:rsid w:val="00F35A06"/>
    <w:rsid w:val="00F35A92"/>
    <w:rsid w:val="00F37ABD"/>
    <w:rsid w:val="00F435D3"/>
    <w:rsid w:val="00F45BE0"/>
    <w:rsid w:val="00F46425"/>
    <w:rsid w:val="00F5078D"/>
    <w:rsid w:val="00F53259"/>
    <w:rsid w:val="00F534FB"/>
    <w:rsid w:val="00F56FFE"/>
    <w:rsid w:val="00F6077B"/>
    <w:rsid w:val="00F705C8"/>
    <w:rsid w:val="00F72356"/>
    <w:rsid w:val="00F87F0D"/>
    <w:rsid w:val="00F904FC"/>
    <w:rsid w:val="00F935BF"/>
    <w:rsid w:val="00F94EB5"/>
    <w:rsid w:val="00FA4359"/>
    <w:rsid w:val="00FA4C84"/>
    <w:rsid w:val="00FA7AF0"/>
    <w:rsid w:val="00FB0F18"/>
    <w:rsid w:val="00FC0E40"/>
    <w:rsid w:val="00FD220C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985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4C"/>
    <w:rPr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E6986"/>
    <w:pPr>
      <w:keepNext/>
      <w:keepLines/>
      <w:spacing w:after="0"/>
      <w:outlineLvl w:val="2"/>
    </w:pPr>
    <w:rPr>
      <w:rFonts w:ascii="Shonar Bangla" w:hAnsi="Shonar Bangla" w:cs="Shonar Bangla"/>
      <w:i/>
      <w:iCs/>
      <w:color w:val="282828" w:themeColor="text2" w:themeTint="E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3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2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22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986"/>
    <w:rPr>
      <w:rFonts w:ascii="Shonar Bangla" w:hAnsi="Shonar Bangla" w:cs="Shonar Bangla"/>
      <w:i/>
      <w:iCs/>
      <w:color w:val="282828" w:themeColor="text2" w:themeTint="E6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C01A05"/>
    <w:rPr>
      <w:i w:val="0"/>
      <w:color w:val="000000" w:themeColor="text1"/>
      <w:sz w:val="24"/>
      <w:szCs w:val="24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Spacing">
    <w:name w:val="No Spacing"/>
    <w:uiPriority w:val="1"/>
    <w:qFormat/>
    <w:rsid w:val="00C01A05"/>
    <w:pPr>
      <w:spacing w:after="0"/>
    </w:pPr>
    <w:rPr>
      <w:rFonts w:eastAsia="Calibri" w:cstheme="minorHAnsi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F3397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styleId="Hyperlink">
    <w:name w:val="Hyperlink"/>
    <w:basedOn w:val="DefaultParagraphFont"/>
    <w:uiPriority w:val="99"/>
    <w:unhideWhenUsed/>
    <w:rsid w:val="005D6399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3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905C73"/>
    <w:pPr>
      <w:ind w:left="720"/>
      <w:contextualSpacing/>
    </w:pPr>
  </w:style>
  <w:style w:type="character" w:customStyle="1" w:styleId="fa-fw">
    <w:name w:val="fa-fw"/>
    <w:basedOn w:val="DefaultParagraphFont"/>
    <w:rsid w:val="00A84C6B"/>
  </w:style>
  <w:style w:type="table" w:styleId="GridTable1Light-Accent2">
    <w:name w:val="Grid Table 1 Light Accent 2"/>
    <w:basedOn w:val="TableNormal"/>
    <w:uiPriority w:val="46"/>
    <w:rsid w:val="002B0BE8"/>
    <w:pPr>
      <w:spacing w:after="0"/>
    </w:pPr>
    <w:tblPr>
      <w:tblStyleRowBandSize w:val="1"/>
      <w:tblStyleColBandSize w:val="1"/>
      <w:tblBorders>
        <w:top w:val="single" w:sz="4" w:space="0" w:color="9F97D1" w:themeColor="accent2" w:themeTint="66"/>
        <w:left w:val="single" w:sz="4" w:space="0" w:color="9F97D1" w:themeColor="accent2" w:themeTint="66"/>
        <w:bottom w:val="single" w:sz="4" w:space="0" w:color="9F97D1" w:themeColor="accent2" w:themeTint="66"/>
        <w:right w:val="single" w:sz="4" w:space="0" w:color="9F97D1" w:themeColor="accent2" w:themeTint="66"/>
        <w:insideH w:val="single" w:sz="4" w:space="0" w:color="9F97D1" w:themeColor="accent2" w:themeTint="66"/>
        <w:insideV w:val="single" w:sz="4" w:space="0" w:color="9F97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63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63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yCustomStyle">
    <w:name w:val="My Custom Style"/>
    <w:link w:val="MyCustomStyleChar"/>
    <w:rsid w:val="00F53259"/>
    <w:rPr>
      <w:rFonts w:asciiTheme="majorHAnsi" w:eastAsiaTheme="majorEastAsia" w:hAnsiTheme="majorHAnsi" w:cstheme="majorBidi"/>
      <w:color w:val="3B224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259"/>
    <w:rPr>
      <w:rFonts w:asciiTheme="majorHAnsi" w:eastAsiaTheme="majorEastAsia" w:hAnsiTheme="majorHAnsi" w:cstheme="majorBidi"/>
      <w:color w:val="3B2245" w:themeColor="accent1" w:themeShade="7F"/>
    </w:rPr>
  </w:style>
  <w:style w:type="character" w:customStyle="1" w:styleId="MyCustomStyleChar">
    <w:name w:val="My Custom Style Char"/>
    <w:basedOn w:val="Heading6Char"/>
    <w:link w:val="MyCustomStyle"/>
    <w:rsid w:val="00F53259"/>
    <w:rPr>
      <w:rFonts w:asciiTheme="majorHAnsi" w:eastAsiaTheme="majorEastAsia" w:hAnsiTheme="majorHAnsi" w:cstheme="majorBidi"/>
      <w:color w:val="3B2245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42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2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2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svg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3.sv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%20Miraj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24D6AD945044B6AF6707BF202CA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27B3C-021D-4E03-955C-5D2A4DCB505D}"/>
      </w:docPartPr>
      <w:docPartBody>
        <w:p w:rsidR="00EF57A8" w:rsidRDefault="001734BD">
          <w:pPr>
            <w:pStyle w:val="B324D6AD945044B6AF6707BF202CA27F"/>
          </w:pPr>
          <w:r w:rsidRPr="009D0878">
            <w:t>Phone</w:t>
          </w:r>
        </w:p>
      </w:docPartBody>
    </w:docPart>
    <w:docPart>
      <w:docPartPr>
        <w:name w:val="80CF4406B27B48219D441C6CCA46E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2AB4F-423B-4D65-81F8-A9164CBCBA72}"/>
      </w:docPartPr>
      <w:docPartBody>
        <w:p w:rsidR="00EF57A8" w:rsidRDefault="001734BD">
          <w:pPr>
            <w:pStyle w:val="80CF4406B27B48219D441C6CCA46E3AF"/>
          </w:pPr>
          <w:r w:rsidRPr="009D0878">
            <w:t>Email</w:t>
          </w:r>
        </w:p>
      </w:docPartBody>
    </w:docPart>
    <w:docPart>
      <w:docPartPr>
        <w:name w:val="CE5EC6695440468CAF3D91E05B21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00300-99D4-4C44-921C-A9D6A767E885}"/>
      </w:docPartPr>
      <w:docPartBody>
        <w:p w:rsidR="00EF57A8" w:rsidRDefault="001734BD">
          <w:pPr>
            <w:pStyle w:val="CE5EC6695440468CAF3D91E05B21DCB4"/>
          </w:pPr>
          <w:r w:rsidRPr="00D85CA4">
            <w:t>Objective</w:t>
          </w:r>
        </w:p>
      </w:docPartBody>
    </w:docPart>
    <w:docPart>
      <w:docPartPr>
        <w:name w:val="A2A08403FB4B426FB58563247F9F0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6B06D-38B7-404D-A8DA-538C7E7B9637}"/>
      </w:docPartPr>
      <w:docPartBody>
        <w:p w:rsidR="00EF57A8" w:rsidRDefault="001734BD">
          <w:pPr>
            <w:pStyle w:val="A2A08403FB4B426FB58563247F9F0909"/>
          </w:pPr>
          <w:r w:rsidRPr="00565B06">
            <w:t>Education</w:t>
          </w:r>
        </w:p>
      </w:docPartBody>
    </w:docPart>
    <w:docPart>
      <w:docPartPr>
        <w:name w:val="AB64988275114D4CA977DE866327F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7A62B-BEB5-4226-B576-A512B91DEA0B}"/>
      </w:docPartPr>
      <w:docPartBody>
        <w:p w:rsidR="00EF57A8" w:rsidRDefault="001734BD">
          <w:pPr>
            <w:pStyle w:val="AB64988275114D4CA977DE866327F513"/>
          </w:pPr>
          <w:r w:rsidRPr="00565B06">
            <w:t>Skills</w:t>
          </w:r>
        </w:p>
      </w:docPartBody>
    </w:docPart>
    <w:docPart>
      <w:docPartPr>
        <w:name w:val="1697CA2FB7994B68B809429DDC9AF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EE69A-FF5F-4E6A-8DC8-212768C6E3E0}"/>
      </w:docPartPr>
      <w:docPartBody>
        <w:p w:rsidR="00A9127D" w:rsidRDefault="00EF57A8" w:rsidP="00EF57A8">
          <w:pPr>
            <w:pStyle w:val="1697CA2FB7994B68B809429DDC9AFC3B"/>
          </w:pPr>
          <w:r w:rsidRPr="00565B06">
            <w:t>Dates From</w:t>
          </w:r>
        </w:p>
      </w:docPartBody>
    </w:docPart>
    <w:docPart>
      <w:docPartPr>
        <w:name w:val="2C64BD17AE8C4E1FB9DC62F24EA72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3D8C6-A372-4730-AE42-1FB13726B6C6}"/>
      </w:docPartPr>
      <w:docPartBody>
        <w:p w:rsidR="006976AE" w:rsidRDefault="00FE360A" w:rsidP="00FE360A">
          <w:pPr>
            <w:pStyle w:val="2C64BD17AE8C4E1FB9DC62F24EA72627"/>
          </w:pPr>
          <w:r w:rsidRPr="00565B06">
            <w:t>Dates From</w:t>
          </w:r>
        </w:p>
      </w:docPartBody>
    </w:docPart>
    <w:docPart>
      <w:docPartPr>
        <w:name w:val="446D56ECB112438F879EA69A6DA1C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3ED92-A67A-4EA8-9E68-C6D9345AB192}"/>
      </w:docPartPr>
      <w:docPartBody>
        <w:p w:rsidR="006976AE" w:rsidRDefault="00FE360A" w:rsidP="00FE360A">
          <w:pPr>
            <w:pStyle w:val="446D56ECB112438F879EA69A6DA1C064"/>
          </w:pPr>
          <w:r w:rsidRPr="00565B06">
            <w:t>Dates From</w:t>
          </w:r>
        </w:p>
      </w:docPartBody>
    </w:docPart>
    <w:docPart>
      <w:docPartPr>
        <w:name w:val="041F8D61BC7846388EB2B4E94880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0DE71-61C1-485E-8064-5F39AAB4B00D}"/>
      </w:docPartPr>
      <w:docPartBody>
        <w:p w:rsidR="00285E09" w:rsidRDefault="007218D9" w:rsidP="007218D9">
          <w:pPr>
            <w:pStyle w:val="041F8D61BC7846388EB2B4E948807AE4"/>
          </w:pPr>
          <w:r w:rsidRPr="00565B06">
            <w:t>Experience</w:t>
          </w:r>
        </w:p>
      </w:docPartBody>
    </w:docPart>
    <w:docPart>
      <w:docPartPr>
        <w:name w:val="5ADEC88D5DA94980A01A53A4CE18A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8E755-DDC4-45DE-9794-9BBFA757C648}"/>
      </w:docPartPr>
      <w:docPartBody>
        <w:p w:rsidR="00285E09" w:rsidRDefault="007218D9" w:rsidP="007218D9">
          <w:pPr>
            <w:pStyle w:val="5ADEC88D5DA94980A01A53A4CE18A243"/>
          </w:pPr>
          <w:r w:rsidRPr="00565B06">
            <w:t>Dates From</w:t>
          </w:r>
        </w:p>
      </w:docPartBody>
    </w:docPart>
    <w:docPart>
      <w:docPartPr>
        <w:name w:val="C7C623FE697F4F68A627A4C458812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60096-DA3F-483F-B253-424A3B7B4026}"/>
      </w:docPartPr>
      <w:docPartBody>
        <w:p w:rsidR="00285E09" w:rsidRDefault="007218D9" w:rsidP="007218D9">
          <w:pPr>
            <w:pStyle w:val="C7C623FE697F4F68A627A4C458812585"/>
          </w:pPr>
          <w:r w:rsidRPr="00565B06">
            <w:t>Dates From</w:t>
          </w:r>
        </w:p>
      </w:docPartBody>
    </w:docPart>
    <w:docPart>
      <w:docPartPr>
        <w:name w:val="260AFED21E4E4791AE60B658061D8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17ED-DE74-4878-BAA8-40EC51819C0F}"/>
      </w:docPartPr>
      <w:docPartBody>
        <w:p w:rsidR="00A32130" w:rsidRDefault="006B03E4" w:rsidP="006B03E4">
          <w:pPr>
            <w:pStyle w:val="260AFED21E4E4791AE60B658061D8B4A"/>
          </w:pPr>
          <w:r w:rsidRPr="00565B06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Brands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5B0"/>
    <w:rsid w:val="001734BD"/>
    <w:rsid w:val="001753FC"/>
    <w:rsid w:val="00285E09"/>
    <w:rsid w:val="00357916"/>
    <w:rsid w:val="004D65B0"/>
    <w:rsid w:val="004E2203"/>
    <w:rsid w:val="005C4AE5"/>
    <w:rsid w:val="006976AE"/>
    <w:rsid w:val="006B03E4"/>
    <w:rsid w:val="007218D9"/>
    <w:rsid w:val="0087286C"/>
    <w:rsid w:val="00A32130"/>
    <w:rsid w:val="00A9127D"/>
    <w:rsid w:val="00AA55B5"/>
    <w:rsid w:val="00D61C51"/>
    <w:rsid w:val="00DB7938"/>
    <w:rsid w:val="00E93E2D"/>
    <w:rsid w:val="00EB2E7B"/>
    <w:rsid w:val="00EF57A8"/>
    <w:rsid w:val="00FE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97CA2FB7994B68B809429DDC9AFC3B">
    <w:name w:val="1697CA2FB7994B68B809429DDC9AFC3B"/>
    <w:rsid w:val="00EF57A8"/>
    <w:rPr>
      <w:szCs w:val="22"/>
      <w:lang w:bidi="ar-SA"/>
    </w:rPr>
  </w:style>
  <w:style w:type="paragraph" w:customStyle="1" w:styleId="B324D6AD945044B6AF6707BF202CA27F">
    <w:name w:val="B324D6AD945044B6AF6707BF202CA27F"/>
  </w:style>
  <w:style w:type="paragraph" w:customStyle="1" w:styleId="80CF4406B27B48219D441C6CCA46E3AF">
    <w:name w:val="80CF4406B27B48219D441C6CCA46E3AF"/>
  </w:style>
  <w:style w:type="paragraph" w:customStyle="1" w:styleId="CE5EC6695440468CAF3D91E05B21DCB4">
    <w:name w:val="CE5EC6695440468CAF3D91E05B21DCB4"/>
  </w:style>
  <w:style w:type="character" w:styleId="PlaceholderText">
    <w:name w:val="Placeholder Text"/>
    <w:basedOn w:val="DefaultParagraphFont"/>
    <w:uiPriority w:val="99"/>
    <w:semiHidden/>
    <w:rsid w:val="00EF57A8"/>
    <w:rPr>
      <w:color w:val="808080"/>
    </w:rPr>
  </w:style>
  <w:style w:type="paragraph" w:customStyle="1" w:styleId="A2A08403FB4B426FB58563247F9F0909">
    <w:name w:val="A2A08403FB4B426FB58563247F9F090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B64988275114D4CA977DE866327F513">
    <w:name w:val="AB64988275114D4CA977DE866327F513"/>
  </w:style>
  <w:style w:type="paragraph" w:customStyle="1" w:styleId="2C64BD17AE8C4E1FB9DC62F24EA72627">
    <w:name w:val="2C64BD17AE8C4E1FB9DC62F24EA72627"/>
    <w:rsid w:val="00FE360A"/>
    <w:rPr>
      <w:szCs w:val="22"/>
      <w:lang w:bidi="ar-SA"/>
    </w:rPr>
  </w:style>
  <w:style w:type="paragraph" w:customStyle="1" w:styleId="446D56ECB112438F879EA69A6DA1C064">
    <w:name w:val="446D56ECB112438F879EA69A6DA1C064"/>
    <w:rsid w:val="00FE360A"/>
    <w:rPr>
      <w:szCs w:val="22"/>
      <w:lang w:bidi="ar-SA"/>
    </w:rPr>
  </w:style>
  <w:style w:type="paragraph" w:customStyle="1" w:styleId="041F8D61BC7846388EB2B4E948807AE4">
    <w:name w:val="041F8D61BC7846388EB2B4E948807AE4"/>
    <w:rsid w:val="007218D9"/>
    <w:rPr>
      <w:szCs w:val="22"/>
      <w:lang w:bidi="ar-SA"/>
    </w:rPr>
  </w:style>
  <w:style w:type="paragraph" w:customStyle="1" w:styleId="5ADEC88D5DA94980A01A53A4CE18A243">
    <w:name w:val="5ADEC88D5DA94980A01A53A4CE18A243"/>
    <w:rsid w:val="007218D9"/>
    <w:rPr>
      <w:szCs w:val="22"/>
      <w:lang w:bidi="ar-SA"/>
    </w:rPr>
  </w:style>
  <w:style w:type="paragraph" w:customStyle="1" w:styleId="C7C623FE697F4F68A627A4C458812585">
    <w:name w:val="C7C623FE697F4F68A627A4C458812585"/>
    <w:rsid w:val="007218D9"/>
    <w:rPr>
      <w:szCs w:val="22"/>
      <w:lang w:bidi="ar-SA"/>
    </w:rPr>
  </w:style>
  <w:style w:type="paragraph" w:customStyle="1" w:styleId="260AFED21E4E4791AE60B658061D8B4A">
    <w:name w:val="260AFED21E4E4791AE60B658061D8B4A"/>
    <w:rsid w:val="006B03E4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Soronika, North Kafrul,Dhaka-1206</CompanyAddress>
  <CompanyPhone>01879-249106, Res: 01707-929531</CompanyPhone>
  <CompanyFax/>
  <CompanyEmail>limaakter29112@gmail.com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E12F893-B019-47C7-952C-D648F2E5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mehrab-alam-857baa74</cp:keywords>
  <dc:description/>
  <cp:lastModifiedBy/>
  <cp:revision>1</cp:revision>
  <dcterms:created xsi:type="dcterms:W3CDTF">2021-01-11T17:50:00Z</dcterms:created>
  <dcterms:modified xsi:type="dcterms:W3CDTF">2023-08-22T13:44:00Z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